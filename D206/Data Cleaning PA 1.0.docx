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C6F9D" w14:textId="10BC1548" w:rsidR="004D6B86" w:rsidRPr="004875FD" w:rsidRDefault="004875FD">
      <w:pPr>
        <w:pStyle w:val="Title"/>
        <w:rPr>
          <w:b/>
          <w:bCs/>
          <w:sz w:val="36"/>
          <w:szCs w:val="36"/>
          <w:u w:val="single"/>
        </w:rPr>
      </w:pPr>
      <w:r w:rsidRPr="004875FD">
        <w:rPr>
          <w:b/>
          <w:bCs/>
          <w:sz w:val="36"/>
          <w:szCs w:val="36"/>
          <w:u w:val="single"/>
        </w:rPr>
        <w:t>Data Cleaning</w:t>
      </w:r>
    </w:p>
    <w:p w14:paraId="39E2B6F2" w14:textId="7DA90BAB" w:rsidR="004D6B86" w:rsidRDefault="004875FD">
      <w:pPr>
        <w:pStyle w:val="Title2"/>
        <w:rPr>
          <w:sz w:val="36"/>
          <w:szCs w:val="36"/>
        </w:rPr>
      </w:pPr>
      <w:r w:rsidRPr="004875FD">
        <w:rPr>
          <w:sz w:val="36"/>
          <w:szCs w:val="36"/>
        </w:rPr>
        <w:t>Ryan S. Russon</w:t>
      </w:r>
    </w:p>
    <w:p w14:paraId="1E6D2DFF" w14:textId="6FA61DDC" w:rsidR="005B388A" w:rsidRDefault="00372959">
      <w:pPr>
        <w:pStyle w:val="Title2"/>
        <w:rPr>
          <w:sz w:val="36"/>
          <w:szCs w:val="36"/>
        </w:rPr>
      </w:pPr>
      <w:r>
        <w:rPr>
          <w:sz w:val="36"/>
          <w:szCs w:val="36"/>
        </w:rPr>
        <w:t xml:space="preserve">ID: </w:t>
      </w:r>
      <w:r w:rsidRPr="00372959">
        <w:rPr>
          <w:sz w:val="36"/>
          <w:szCs w:val="36"/>
        </w:rPr>
        <w:t>010337779</w:t>
      </w:r>
    </w:p>
    <w:p w14:paraId="7E8EF4DD" w14:textId="644DA552" w:rsidR="00372959" w:rsidRPr="004875FD" w:rsidRDefault="00372959">
      <w:pPr>
        <w:pStyle w:val="Title2"/>
        <w:rPr>
          <w:sz w:val="36"/>
          <w:szCs w:val="36"/>
        </w:rPr>
      </w:pPr>
      <w:r>
        <w:rPr>
          <w:sz w:val="36"/>
          <w:szCs w:val="36"/>
        </w:rPr>
        <w:t>11/11/2023</w:t>
      </w:r>
    </w:p>
    <w:p w14:paraId="499144BF" w14:textId="2399F902" w:rsidR="004875FD" w:rsidRDefault="004875FD">
      <w:pPr>
        <w:pStyle w:val="Title2"/>
        <w:rPr>
          <w:i/>
          <w:iCs/>
          <w:sz w:val="36"/>
          <w:szCs w:val="36"/>
        </w:rPr>
      </w:pPr>
      <w:r w:rsidRPr="004875FD">
        <w:rPr>
          <w:i/>
          <w:iCs/>
          <w:sz w:val="36"/>
          <w:szCs w:val="36"/>
        </w:rPr>
        <w:t>Western Governors University</w:t>
      </w:r>
    </w:p>
    <w:p w14:paraId="64F27546" w14:textId="77777777" w:rsidR="004875FD" w:rsidRDefault="004875FD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br w:type="page"/>
      </w:r>
    </w:p>
    <w:p w14:paraId="17E1C08C" w14:textId="77777777" w:rsidR="004875FD" w:rsidRPr="004875FD" w:rsidRDefault="004875FD" w:rsidP="004875FD">
      <w:pPr>
        <w:pStyle w:val="Title2"/>
        <w:jc w:val="left"/>
        <w:rPr>
          <w:rFonts w:cstheme="minorHAnsi"/>
          <w:b/>
          <w:bCs/>
          <w:sz w:val="32"/>
          <w:szCs w:val="32"/>
        </w:rPr>
      </w:pPr>
      <w:r w:rsidRPr="004875FD">
        <w:rPr>
          <w:rFonts w:cstheme="minorHAnsi"/>
          <w:b/>
          <w:bCs/>
          <w:sz w:val="32"/>
          <w:szCs w:val="32"/>
        </w:rPr>
        <w:lastRenderedPageBreak/>
        <w:t>Part I: Research Question</w:t>
      </w:r>
    </w:p>
    <w:p w14:paraId="4AA48616" w14:textId="77777777" w:rsidR="004875FD" w:rsidRPr="004875FD" w:rsidRDefault="004875FD" w:rsidP="004875FD">
      <w:pPr>
        <w:pStyle w:val="Title2"/>
        <w:jc w:val="left"/>
        <w:rPr>
          <w:rFonts w:cstheme="minorHAnsi"/>
          <w:i/>
          <w:iCs/>
          <w:sz w:val="28"/>
          <w:szCs w:val="28"/>
        </w:rPr>
      </w:pPr>
      <w:r w:rsidRPr="004875FD">
        <w:rPr>
          <w:rFonts w:cstheme="minorHAnsi"/>
          <w:i/>
          <w:iCs/>
          <w:sz w:val="28"/>
          <w:szCs w:val="28"/>
        </w:rPr>
        <w:t>A. Research Question/Decision</w:t>
      </w:r>
    </w:p>
    <w:p w14:paraId="24B8E1EB" w14:textId="319BC1A1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 xml:space="preserve">What factors contribute most to customer </w:t>
      </w:r>
      <w:r>
        <w:rPr>
          <w:rFonts w:cstheme="minorHAnsi"/>
        </w:rPr>
        <w:t>monthly charge</w:t>
      </w:r>
      <w:r w:rsidRPr="004875FD">
        <w:rPr>
          <w:rFonts w:cstheme="minorHAnsi"/>
        </w:rPr>
        <w:t xml:space="preserve"> in our telecom service? Understanding these factors</w:t>
      </w:r>
      <w:r w:rsidR="0025188B">
        <w:rPr>
          <w:rFonts w:cstheme="minorHAnsi"/>
        </w:rPr>
        <w:t xml:space="preserve"> and how they contribute to monthly charges for customers</w:t>
      </w:r>
      <w:r w:rsidRPr="004875FD">
        <w:rPr>
          <w:rFonts w:cstheme="minorHAnsi"/>
        </w:rPr>
        <w:t xml:space="preserve"> can help in developing strategies to improve </w:t>
      </w:r>
      <w:r w:rsidR="0025188B">
        <w:rPr>
          <w:rFonts w:cstheme="minorHAnsi"/>
        </w:rPr>
        <w:t>business revenue</w:t>
      </w:r>
      <w:r w:rsidRPr="004875FD">
        <w:rPr>
          <w:rFonts w:cstheme="minorHAnsi"/>
        </w:rPr>
        <w:t>.</w:t>
      </w:r>
    </w:p>
    <w:p w14:paraId="63BFCBBC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</w:p>
    <w:p w14:paraId="4FF7E38E" w14:textId="77777777" w:rsidR="004875FD" w:rsidRPr="004875FD" w:rsidRDefault="004875FD" w:rsidP="004875FD">
      <w:pPr>
        <w:pStyle w:val="Title2"/>
        <w:jc w:val="left"/>
        <w:rPr>
          <w:rFonts w:cstheme="minorHAnsi"/>
          <w:i/>
          <w:iCs/>
          <w:sz w:val="28"/>
          <w:szCs w:val="28"/>
        </w:rPr>
      </w:pPr>
      <w:r w:rsidRPr="004875FD">
        <w:rPr>
          <w:rFonts w:cstheme="minorHAnsi"/>
          <w:i/>
          <w:iCs/>
          <w:sz w:val="28"/>
          <w:szCs w:val="28"/>
        </w:rPr>
        <w:t>B. Description of Variables</w:t>
      </w:r>
    </w:p>
    <w:p w14:paraId="73E1ACE1" w14:textId="783E58CC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 xml:space="preserve">The dataset contains </w:t>
      </w:r>
      <w:r w:rsidR="00A738F6">
        <w:rPr>
          <w:rFonts w:cstheme="minorHAnsi"/>
        </w:rPr>
        <w:t>the following variables</w:t>
      </w:r>
      <w:r w:rsidRPr="004875FD">
        <w:rPr>
          <w:rFonts w:cstheme="minorHAnsi"/>
        </w:rPr>
        <w:t>:</w:t>
      </w:r>
    </w:p>
    <w:p w14:paraId="33B21BF7" w14:textId="77777777" w:rsidR="004875FD" w:rsidRDefault="004875FD" w:rsidP="004875FD">
      <w:pPr>
        <w:pStyle w:val="Title2"/>
        <w:jc w:val="left"/>
        <w:rPr>
          <w:rFonts w:cstheme="minorHAnsi"/>
        </w:rPr>
      </w:pPr>
    </w:p>
    <w:p w14:paraId="0332B137" w14:textId="5C64AA78" w:rsidR="00FE6D8E" w:rsidRPr="004875FD" w:rsidRDefault="00FE6D8E" w:rsidP="004875FD">
      <w:pPr>
        <w:pStyle w:val="Title2"/>
        <w:jc w:val="left"/>
        <w:rPr>
          <w:rFonts w:cstheme="minorHAnsi"/>
        </w:rPr>
      </w:pPr>
      <w:proofErr w:type="spellStart"/>
      <w:r>
        <w:rPr>
          <w:rFonts w:cstheme="minorHAnsi"/>
        </w:rPr>
        <w:t>CaseOrder</w:t>
      </w:r>
      <w:proofErr w:type="spellEnd"/>
      <w:r>
        <w:rPr>
          <w:rFonts w:cstheme="minorHAnsi"/>
        </w:rPr>
        <w:t xml:space="preserve"> (Integer): Unique order number. 3.</w:t>
      </w:r>
    </w:p>
    <w:p w14:paraId="52E79FAE" w14:textId="641A2725" w:rsidR="004875FD" w:rsidRPr="004875FD" w:rsidRDefault="004875FD" w:rsidP="004875FD">
      <w:pPr>
        <w:pStyle w:val="Title2"/>
        <w:jc w:val="left"/>
        <w:rPr>
          <w:rFonts w:cstheme="minorHAnsi"/>
        </w:rPr>
      </w:pPr>
      <w:proofErr w:type="spellStart"/>
      <w:r w:rsidRPr="004875FD">
        <w:rPr>
          <w:rFonts w:cstheme="minorHAnsi"/>
        </w:rPr>
        <w:t>Customer_id</w:t>
      </w:r>
      <w:proofErr w:type="spellEnd"/>
      <w:r w:rsidRPr="004875FD">
        <w:rPr>
          <w:rFonts w:cstheme="minorHAnsi"/>
        </w:rPr>
        <w:t xml:space="preserve"> (String): Unique identifier for each customer.</w:t>
      </w:r>
      <w:r w:rsidR="0083665C">
        <w:rPr>
          <w:rFonts w:cstheme="minorHAnsi"/>
        </w:rPr>
        <w:t xml:space="preserve"> K409198.</w:t>
      </w:r>
    </w:p>
    <w:p w14:paraId="1AE5C4F5" w14:textId="3DD4F65E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Interaction (String): Identifier for customer interactions.</w:t>
      </w:r>
      <w:r w:rsidR="0083665C">
        <w:rPr>
          <w:rFonts w:cstheme="minorHAnsi"/>
        </w:rPr>
        <w:t xml:space="preserve"> </w:t>
      </w:r>
      <w:r w:rsidR="00021FCD">
        <w:rPr>
          <w:rFonts w:cstheme="minorHAnsi"/>
        </w:rPr>
        <w:t>Aa90260b</w:t>
      </w:r>
      <w:r w:rsidR="00021FCD" w:rsidRPr="00021FCD">
        <w:rPr>
          <w:rFonts w:cstheme="minorHAnsi"/>
        </w:rPr>
        <w:t>-4141-4a24-8e36-b04ce1f4f77b</w:t>
      </w:r>
      <w:r w:rsidR="00021FCD">
        <w:rPr>
          <w:rFonts w:cstheme="minorHAnsi"/>
        </w:rPr>
        <w:t>.</w:t>
      </w:r>
    </w:p>
    <w:p w14:paraId="4D60BB2C" w14:textId="66EC1B8D" w:rsidR="0025188B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City</w:t>
      </w:r>
      <w:r w:rsidR="0025188B" w:rsidRPr="004875FD">
        <w:rPr>
          <w:rFonts w:cstheme="minorHAnsi"/>
        </w:rPr>
        <w:t xml:space="preserve"> (String): Geographic location details.</w:t>
      </w:r>
      <w:r w:rsidR="00021FCD">
        <w:rPr>
          <w:rFonts w:cstheme="minorHAnsi"/>
        </w:rPr>
        <w:t xml:space="preserve"> Point Baker.</w:t>
      </w:r>
    </w:p>
    <w:p w14:paraId="06BBF108" w14:textId="6DC21C24" w:rsidR="0025188B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State</w:t>
      </w:r>
      <w:r w:rsidR="0025188B" w:rsidRPr="004875FD">
        <w:rPr>
          <w:rFonts w:cstheme="minorHAnsi"/>
        </w:rPr>
        <w:t xml:space="preserve"> (String): Geographic location details.</w:t>
      </w:r>
      <w:r w:rsidR="00021FCD">
        <w:rPr>
          <w:rFonts w:cstheme="minorHAnsi"/>
        </w:rPr>
        <w:t xml:space="preserve"> AK.</w:t>
      </w:r>
    </w:p>
    <w:p w14:paraId="7BC1B04F" w14:textId="60304406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County (String): Geographic location details.</w:t>
      </w:r>
      <w:r w:rsidR="00021FCD">
        <w:rPr>
          <w:rFonts w:cstheme="minorHAnsi"/>
        </w:rPr>
        <w:t xml:space="preserve"> Ogemaw.</w:t>
      </w:r>
    </w:p>
    <w:p w14:paraId="5095C793" w14:textId="539C1670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Zip (Integer): Postal code.</w:t>
      </w:r>
      <w:r w:rsidR="00021FCD">
        <w:rPr>
          <w:rFonts w:cstheme="minorHAnsi"/>
        </w:rPr>
        <w:t xml:space="preserve"> 99927.</w:t>
      </w:r>
    </w:p>
    <w:p w14:paraId="606F5119" w14:textId="4AEBA6D1" w:rsidR="0025188B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Lat</w:t>
      </w:r>
      <w:r w:rsidR="0025188B">
        <w:rPr>
          <w:rFonts w:cstheme="minorHAnsi"/>
        </w:rPr>
        <w:t xml:space="preserve"> </w:t>
      </w:r>
      <w:r w:rsidR="0025188B" w:rsidRPr="004875FD">
        <w:rPr>
          <w:rFonts w:cstheme="minorHAnsi"/>
        </w:rPr>
        <w:t>(Float): Latitude coordinates.</w:t>
      </w:r>
      <w:r w:rsidR="00021FCD">
        <w:rPr>
          <w:rFonts w:cstheme="minorHAnsi"/>
        </w:rPr>
        <w:t xml:space="preserve"> </w:t>
      </w:r>
      <w:r w:rsidR="00BB5959">
        <w:rPr>
          <w:rFonts w:cstheme="minorHAnsi"/>
        </w:rPr>
        <w:t>56.251.</w:t>
      </w:r>
    </w:p>
    <w:p w14:paraId="1D163C6E" w14:textId="0280921F" w:rsidR="004875FD" w:rsidRPr="004875FD" w:rsidRDefault="004875FD" w:rsidP="004875FD">
      <w:pPr>
        <w:pStyle w:val="Title2"/>
        <w:jc w:val="left"/>
        <w:rPr>
          <w:rFonts w:cstheme="minorHAnsi"/>
        </w:rPr>
      </w:pPr>
      <w:proofErr w:type="spellStart"/>
      <w:r w:rsidRPr="004875FD">
        <w:rPr>
          <w:rFonts w:cstheme="minorHAnsi"/>
        </w:rPr>
        <w:t>Lng</w:t>
      </w:r>
      <w:proofErr w:type="spellEnd"/>
      <w:r w:rsidRPr="004875FD">
        <w:rPr>
          <w:rFonts w:cstheme="minorHAnsi"/>
        </w:rPr>
        <w:t xml:space="preserve"> (Float): Longitude coordinates.</w:t>
      </w:r>
      <w:r w:rsidR="00BB5959">
        <w:rPr>
          <w:rFonts w:cstheme="minorHAnsi"/>
        </w:rPr>
        <w:t xml:space="preserve"> -133.37571.</w:t>
      </w:r>
    </w:p>
    <w:p w14:paraId="7918FC42" w14:textId="40D9CAFD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Population (Integer): Population in the customer's area.</w:t>
      </w:r>
      <w:r w:rsidR="00BB5959">
        <w:rPr>
          <w:rFonts w:cstheme="minorHAnsi"/>
        </w:rPr>
        <w:t xml:space="preserve"> </w:t>
      </w:r>
      <w:r w:rsidR="00D5155F">
        <w:rPr>
          <w:rFonts w:cstheme="minorHAnsi"/>
        </w:rPr>
        <w:t>10446.</w:t>
      </w:r>
    </w:p>
    <w:p w14:paraId="4E9267F0" w14:textId="1A096AB5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Area (String): Type of area (Urban/Rural).</w:t>
      </w:r>
      <w:r w:rsidR="00D5155F">
        <w:rPr>
          <w:rFonts w:cstheme="minorHAnsi"/>
        </w:rPr>
        <w:t xml:space="preserve"> Urban.</w:t>
      </w:r>
    </w:p>
    <w:p w14:paraId="61AA34AF" w14:textId="7EACE7B9" w:rsidR="004875FD" w:rsidRPr="004875FD" w:rsidRDefault="004875FD" w:rsidP="004875FD">
      <w:pPr>
        <w:pStyle w:val="Title2"/>
        <w:jc w:val="left"/>
        <w:rPr>
          <w:rFonts w:cstheme="minorHAnsi"/>
        </w:rPr>
      </w:pPr>
      <w:proofErr w:type="spellStart"/>
      <w:r w:rsidRPr="004875FD">
        <w:rPr>
          <w:rFonts w:cstheme="minorHAnsi"/>
        </w:rPr>
        <w:t>Timezone</w:t>
      </w:r>
      <w:proofErr w:type="spellEnd"/>
      <w:r w:rsidRPr="004875FD">
        <w:rPr>
          <w:rFonts w:cstheme="minorHAnsi"/>
        </w:rPr>
        <w:t xml:space="preserve"> (String): Time zone of the customer's location.</w:t>
      </w:r>
      <w:r w:rsidR="00D5155F">
        <w:rPr>
          <w:rFonts w:cstheme="minorHAnsi"/>
        </w:rPr>
        <w:t xml:space="preserve"> America/</w:t>
      </w:r>
      <w:r w:rsidR="00153517">
        <w:rPr>
          <w:rFonts w:cstheme="minorHAnsi"/>
        </w:rPr>
        <w:t>Sitka.</w:t>
      </w:r>
    </w:p>
    <w:p w14:paraId="59B3F6E3" w14:textId="4242FE1C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Job (String): Customer's occupation.</w:t>
      </w:r>
      <w:r w:rsidR="00153517">
        <w:rPr>
          <w:rFonts w:cstheme="minorHAnsi"/>
        </w:rPr>
        <w:t xml:space="preserve"> Surveyor.</w:t>
      </w:r>
    </w:p>
    <w:p w14:paraId="28DDEC37" w14:textId="3E8C8420" w:rsidR="0025188B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lastRenderedPageBreak/>
        <w:t>Children</w:t>
      </w:r>
      <w:r w:rsidR="0025188B">
        <w:rPr>
          <w:rFonts w:cstheme="minorHAnsi"/>
        </w:rPr>
        <w:t xml:space="preserve"> (Integer): </w:t>
      </w:r>
      <w:r w:rsidR="0025188B" w:rsidRPr="004875FD">
        <w:rPr>
          <w:rFonts w:cstheme="minorHAnsi"/>
        </w:rPr>
        <w:t>Demographic details.</w:t>
      </w:r>
      <w:r w:rsidR="00153517">
        <w:rPr>
          <w:rFonts w:cstheme="minorHAnsi"/>
        </w:rPr>
        <w:t xml:space="preserve"> 4.</w:t>
      </w:r>
    </w:p>
    <w:p w14:paraId="77445002" w14:textId="73BCEEDE" w:rsidR="0025188B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Age</w:t>
      </w:r>
      <w:r w:rsidR="0025188B">
        <w:rPr>
          <w:rFonts w:cstheme="minorHAnsi"/>
        </w:rPr>
        <w:t xml:space="preserve"> (Integer): </w:t>
      </w:r>
      <w:r w:rsidR="0025188B" w:rsidRPr="004875FD">
        <w:rPr>
          <w:rFonts w:cstheme="minorHAnsi"/>
        </w:rPr>
        <w:t>Demographic details.</w:t>
      </w:r>
      <w:r w:rsidR="00153517">
        <w:rPr>
          <w:rFonts w:cstheme="minorHAnsi"/>
        </w:rPr>
        <w:t xml:space="preserve"> 68.</w:t>
      </w:r>
    </w:p>
    <w:p w14:paraId="2C0EAEA9" w14:textId="5822A9D3" w:rsidR="00FA7CED" w:rsidRDefault="00FA7CED" w:rsidP="004875FD">
      <w:pPr>
        <w:pStyle w:val="Title2"/>
        <w:jc w:val="left"/>
        <w:rPr>
          <w:rFonts w:cstheme="minorHAnsi"/>
        </w:rPr>
      </w:pPr>
      <w:r>
        <w:rPr>
          <w:rFonts w:cstheme="minorHAnsi"/>
        </w:rPr>
        <w:t>Education (String): Highest education achieved. Master’s Degree.</w:t>
      </w:r>
    </w:p>
    <w:p w14:paraId="68135015" w14:textId="66BFE072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Income (Float): Demographic details.</w:t>
      </w:r>
      <w:r w:rsidR="00153517">
        <w:rPr>
          <w:rFonts w:cstheme="minorHAnsi"/>
        </w:rPr>
        <w:t xml:space="preserve"> </w:t>
      </w:r>
      <w:r w:rsidR="000C0C60">
        <w:rPr>
          <w:rFonts w:cstheme="minorHAnsi"/>
        </w:rPr>
        <w:t>28561.99.</w:t>
      </w:r>
    </w:p>
    <w:p w14:paraId="79DA3191" w14:textId="2D0C7756" w:rsidR="0025188B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Marita</w:t>
      </w:r>
      <w:r w:rsidR="0025188B">
        <w:rPr>
          <w:rFonts w:cstheme="minorHAnsi"/>
        </w:rPr>
        <w:t>l (String): Marital status.</w:t>
      </w:r>
      <w:r w:rsidR="000C0C60">
        <w:rPr>
          <w:rFonts w:cstheme="minorHAnsi"/>
        </w:rPr>
        <w:t xml:space="preserve"> Widowed.</w:t>
      </w:r>
    </w:p>
    <w:p w14:paraId="47F42BDE" w14:textId="62D827B6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 xml:space="preserve">Gender (String): </w:t>
      </w:r>
      <w:r w:rsidR="0025188B">
        <w:rPr>
          <w:rFonts w:cstheme="minorHAnsi"/>
        </w:rPr>
        <w:t>G</w:t>
      </w:r>
      <w:r w:rsidR="00A738F6">
        <w:rPr>
          <w:rFonts w:cstheme="minorHAnsi"/>
        </w:rPr>
        <w:t>e</w:t>
      </w:r>
      <w:r w:rsidR="0025188B">
        <w:rPr>
          <w:rFonts w:cstheme="minorHAnsi"/>
        </w:rPr>
        <w:t>nder</w:t>
      </w:r>
      <w:r w:rsidRPr="004875FD">
        <w:rPr>
          <w:rFonts w:cstheme="minorHAnsi"/>
        </w:rPr>
        <w:t>.</w:t>
      </w:r>
      <w:r w:rsidR="000C0C60">
        <w:rPr>
          <w:rFonts w:cstheme="minorHAnsi"/>
        </w:rPr>
        <w:t xml:space="preserve"> Male.</w:t>
      </w:r>
    </w:p>
    <w:p w14:paraId="7D43AF3F" w14:textId="7B83407C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Churn (String): Whether the customer churned or not.</w:t>
      </w:r>
      <w:r w:rsidR="000C0C60">
        <w:rPr>
          <w:rFonts w:cstheme="minorHAnsi"/>
        </w:rPr>
        <w:t xml:space="preserve"> No.</w:t>
      </w:r>
    </w:p>
    <w:p w14:paraId="28A70EA8" w14:textId="7ABFB0F6" w:rsidR="004875FD" w:rsidRPr="004875FD" w:rsidRDefault="004875FD" w:rsidP="004875FD">
      <w:pPr>
        <w:pStyle w:val="Title2"/>
        <w:jc w:val="left"/>
        <w:rPr>
          <w:rFonts w:cstheme="minorHAnsi"/>
        </w:rPr>
      </w:pPr>
      <w:proofErr w:type="spellStart"/>
      <w:r w:rsidRPr="004875FD">
        <w:rPr>
          <w:rFonts w:cstheme="minorHAnsi"/>
        </w:rPr>
        <w:t>Outage_sec_perweek</w:t>
      </w:r>
      <w:proofErr w:type="spellEnd"/>
      <w:r w:rsidRPr="004875FD">
        <w:rPr>
          <w:rFonts w:cstheme="minorHAnsi"/>
        </w:rPr>
        <w:t xml:space="preserve"> (Float): Average weekly outage duration in seconds.</w:t>
      </w:r>
      <w:r w:rsidR="000C0C60">
        <w:rPr>
          <w:rFonts w:cstheme="minorHAnsi"/>
        </w:rPr>
        <w:t xml:space="preserve"> 10.2179.</w:t>
      </w:r>
    </w:p>
    <w:p w14:paraId="659FE1A3" w14:textId="01C1FBD0" w:rsidR="0025188B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Email</w:t>
      </w:r>
      <w:r w:rsidR="0025188B">
        <w:rPr>
          <w:rFonts w:cstheme="minorHAnsi"/>
        </w:rPr>
        <w:t xml:space="preserve"> </w:t>
      </w:r>
      <w:r w:rsidR="0025188B" w:rsidRPr="004875FD">
        <w:rPr>
          <w:rFonts w:cstheme="minorHAnsi"/>
        </w:rPr>
        <w:t>(Integer): Contac</w:t>
      </w:r>
      <w:r w:rsidR="0025188B">
        <w:rPr>
          <w:rFonts w:cstheme="minorHAnsi"/>
        </w:rPr>
        <w:t>t’s email</w:t>
      </w:r>
      <w:r w:rsidR="00130397">
        <w:rPr>
          <w:rFonts w:cstheme="minorHAnsi"/>
        </w:rPr>
        <w:t xml:space="preserve"> count</w:t>
      </w:r>
      <w:r w:rsidR="0025188B" w:rsidRPr="004875FD">
        <w:rPr>
          <w:rFonts w:cstheme="minorHAnsi"/>
        </w:rPr>
        <w:t>.</w:t>
      </w:r>
      <w:r w:rsidR="00130397">
        <w:rPr>
          <w:rFonts w:cstheme="minorHAnsi"/>
        </w:rPr>
        <w:t xml:space="preserve"> 10.</w:t>
      </w:r>
    </w:p>
    <w:p w14:paraId="36D61012" w14:textId="1FEC403B" w:rsidR="0025188B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Contacts</w:t>
      </w:r>
      <w:r w:rsidR="0025188B">
        <w:rPr>
          <w:rFonts w:cstheme="minorHAnsi"/>
        </w:rPr>
        <w:t xml:space="preserve"> </w:t>
      </w:r>
      <w:r w:rsidR="0025188B" w:rsidRPr="004875FD">
        <w:rPr>
          <w:rFonts w:cstheme="minorHAnsi"/>
        </w:rPr>
        <w:t>(Integer): Contact</w:t>
      </w:r>
      <w:r w:rsidR="00130397">
        <w:rPr>
          <w:rFonts w:cstheme="minorHAnsi"/>
        </w:rPr>
        <w:t xml:space="preserve"> count</w:t>
      </w:r>
      <w:r w:rsidR="0025188B" w:rsidRPr="004875FD">
        <w:rPr>
          <w:rFonts w:cstheme="minorHAnsi"/>
        </w:rPr>
        <w:t>.</w:t>
      </w:r>
      <w:r w:rsidR="00130397">
        <w:rPr>
          <w:rFonts w:cstheme="minorHAnsi"/>
        </w:rPr>
        <w:t xml:space="preserve"> 3.</w:t>
      </w:r>
    </w:p>
    <w:p w14:paraId="2BEA05CB" w14:textId="2D9D7F14" w:rsidR="004875FD" w:rsidRPr="004875FD" w:rsidRDefault="004875FD" w:rsidP="004875FD">
      <w:pPr>
        <w:pStyle w:val="Title2"/>
        <w:jc w:val="left"/>
        <w:rPr>
          <w:rFonts w:cstheme="minorHAnsi"/>
        </w:rPr>
      </w:pPr>
      <w:proofErr w:type="spellStart"/>
      <w:r w:rsidRPr="004875FD">
        <w:rPr>
          <w:rFonts w:cstheme="minorHAnsi"/>
        </w:rPr>
        <w:t>Yearly_equip_failure</w:t>
      </w:r>
      <w:proofErr w:type="spellEnd"/>
      <w:r w:rsidRPr="004875FD">
        <w:rPr>
          <w:rFonts w:cstheme="minorHAnsi"/>
        </w:rPr>
        <w:t xml:space="preserve"> (Integer): </w:t>
      </w:r>
      <w:r w:rsidR="0025188B">
        <w:rPr>
          <w:rFonts w:cstheme="minorHAnsi"/>
        </w:rPr>
        <w:t>Equipment</w:t>
      </w:r>
      <w:r w:rsidRPr="004875FD">
        <w:rPr>
          <w:rFonts w:cstheme="minorHAnsi"/>
        </w:rPr>
        <w:t xml:space="preserve"> failure details.</w:t>
      </w:r>
      <w:r w:rsidR="00E17BEB">
        <w:rPr>
          <w:rFonts w:cstheme="minorHAnsi"/>
        </w:rPr>
        <w:t xml:space="preserve"> 1.</w:t>
      </w:r>
    </w:p>
    <w:p w14:paraId="484A25B8" w14:textId="687CCCE2" w:rsidR="0025188B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Techie</w:t>
      </w:r>
      <w:r w:rsidR="0025188B">
        <w:rPr>
          <w:rFonts w:cstheme="minorHAnsi"/>
        </w:rPr>
        <w:t xml:space="preserve"> (String): Service related data.</w:t>
      </w:r>
      <w:r w:rsidR="00E17BEB">
        <w:rPr>
          <w:rFonts w:cstheme="minorHAnsi"/>
        </w:rPr>
        <w:t xml:space="preserve"> Yes.</w:t>
      </w:r>
    </w:p>
    <w:p w14:paraId="15FE5660" w14:textId="1CC15E57" w:rsidR="0025188B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Contract</w:t>
      </w:r>
      <w:r w:rsidR="0025188B">
        <w:rPr>
          <w:rFonts w:cstheme="minorHAnsi"/>
        </w:rPr>
        <w:t xml:space="preserve"> (String): Contract length.</w:t>
      </w:r>
      <w:r w:rsidR="00E17BEB">
        <w:rPr>
          <w:rFonts w:cstheme="minorHAnsi"/>
        </w:rPr>
        <w:t xml:space="preserve"> One year.</w:t>
      </w:r>
    </w:p>
    <w:p w14:paraId="2E64A6DC" w14:textId="25361EAE" w:rsidR="0025188B" w:rsidRDefault="004875FD" w:rsidP="004875FD">
      <w:pPr>
        <w:pStyle w:val="Title2"/>
        <w:jc w:val="left"/>
        <w:rPr>
          <w:rFonts w:cstheme="minorHAnsi"/>
        </w:rPr>
      </w:pPr>
      <w:proofErr w:type="spellStart"/>
      <w:r w:rsidRPr="004875FD">
        <w:rPr>
          <w:rFonts w:cstheme="minorHAnsi"/>
        </w:rPr>
        <w:t>Port_modem</w:t>
      </w:r>
      <w:proofErr w:type="spellEnd"/>
      <w:r w:rsidR="0025188B">
        <w:rPr>
          <w:rFonts w:cstheme="minorHAnsi"/>
        </w:rPr>
        <w:t xml:space="preserve"> (String): Port option.</w:t>
      </w:r>
      <w:r w:rsidR="00E17BEB">
        <w:rPr>
          <w:rFonts w:cstheme="minorHAnsi"/>
        </w:rPr>
        <w:t xml:space="preserve"> Yes.</w:t>
      </w:r>
    </w:p>
    <w:p w14:paraId="5A1F1367" w14:textId="0A7140C2" w:rsidR="0025188B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Tablet</w:t>
      </w:r>
      <w:r w:rsidR="0025188B">
        <w:rPr>
          <w:rFonts w:cstheme="minorHAnsi"/>
        </w:rPr>
        <w:t xml:space="preserve"> (String): Tablet use.</w:t>
      </w:r>
      <w:r w:rsidR="00E17BEB">
        <w:rPr>
          <w:rFonts w:cstheme="minorHAnsi"/>
        </w:rPr>
        <w:t xml:space="preserve"> Yes.</w:t>
      </w:r>
    </w:p>
    <w:p w14:paraId="0A496700" w14:textId="7D9B7390" w:rsidR="0025188B" w:rsidRDefault="004875FD" w:rsidP="004875FD">
      <w:pPr>
        <w:pStyle w:val="Title2"/>
        <w:jc w:val="left"/>
        <w:rPr>
          <w:rFonts w:cstheme="minorHAnsi"/>
        </w:rPr>
      </w:pPr>
      <w:proofErr w:type="spellStart"/>
      <w:r w:rsidRPr="004875FD">
        <w:rPr>
          <w:rFonts w:cstheme="minorHAnsi"/>
        </w:rPr>
        <w:t>InternetService</w:t>
      </w:r>
      <w:proofErr w:type="spellEnd"/>
      <w:r w:rsidR="0025188B">
        <w:rPr>
          <w:rFonts w:cstheme="minorHAnsi"/>
        </w:rPr>
        <w:t xml:space="preserve"> (String): Specific internet used.</w:t>
      </w:r>
      <w:r w:rsidR="00E17BEB">
        <w:rPr>
          <w:rFonts w:cstheme="minorHAnsi"/>
        </w:rPr>
        <w:t xml:space="preserve"> DSL.</w:t>
      </w:r>
    </w:p>
    <w:p w14:paraId="7208DCD0" w14:textId="326977D9" w:rsidR="0025188B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Phone</w:t>
      </w:r>
      <w:r w:rsidR="0025188B">
        <w:rPr>
          <w:rFonts w:cstheme="minorHAnsi"/>
        </w:rPr>
        <w:t xml:space="preserve"> (String): Yes/No phone available.</w:t>
      </w:r>
      <w:r w:rsidR="00E17BEB">
        <w:rPr>
          <w:rFonts w:cstheme="minorHAnsi"/>
        </w:rPr>
        <w:t xml:space="preserve"> Yes.</w:t>
      </w:r>
    </w:p>
    <w:p w14:paraId="3EA55B36" w14:textId="48A613D9" w:rsidR="0025188B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Multiple</w:t>
      </w:r>
      <w:r w:rsidR="0025188B">
        <w:rPr>
          <w:rFonts w:cstheme="minorHAnsi"/>
        </w:rPr>
        <w:t xml:space="preserve"> (String): Yes/No.</w:t>
      </w:r>
      <w:r w:rsidR="00E17BEB">
        <w:rPr>
          <w:rFonts w:cstheme="minorHAnsi"/>
        </w:rPr>
        <w:t xml:space="preserve"> No.</w:t>
      </w:r>
    </w:p>
    <w:p w14:paraId="4BED1084" w14:textId="0B9E3C8E" w:rsidR="004875FD" w:rsidRPr="004875FD" w:rsidRDefault="004875FD" w:rsidP="004875FD">
      <w:pPr>
        <w:pStyle w:val="Title2"/>
        <w:jc w:val="left"/>
        <w:rPr>
          <w:rFonts w:cstheme="minorHAnsi"/>
        </w:rPr>
      </w:pPr>
      <w:proofErr w:type="spellStart"/>
      <w:r w:rsidRPr="004875FD">
        <w:rPr>
          <w:rFonts w:cstheme="minorHAnsi"/>
        </w:rPr>
        <w:t>OnlineSecurity</w:t>
      </w:r>
      <w:proofErr w:type="spellEnd"/>
      <w:r w:rsidR="00A738F6">
        <w:rPr>
          <w:rFonts w:cstheme="minorHAnsi"/>
        </w:rPr>
        <w:t xml:space="preserve"> </w:t>
      </w:r>
      <w:r w:rsidRPr="004875FD">
        <w:rPr>
          <w:rFonts w:cstheme="minorHAnsi"/>
        </w:rPr>
        <w:t>(String): Service-related features.</w:t>
      </w:r>
      <w:r w:rsidR="00E17BEB">
        <w:rPr>
          <w:rFonts w:cstheme="minorHAnsi"/>
        </w:rPr>
        <w:t xml:space="preserve"> Yes.</w:t>
      </w:r>
    </w:p>
    <w:p w14:paraId="38791294" w14:textId="4B0FA7D1" w:rsidR="00A738F6" w:rsidRDefault="00A738F6" w:rsidP="004875FD">
      <w:pPr>
        <w:pStyle w:val="Title2"/>
        <w:jc w:val="left"/>
        <w:rPr>
          <w:rFonts w:cstheme="minorHAnsi"/>
        </w:rPr>
      </w:pPr>
      <w:proofErr w:type="spellStart"/>
      <w:r w:rsidRPr="00A738F6">
        <w:rPr>
          <w:rFonts w:cstheme="minorHAnsi"/>
        </w:rPr>
        <w:t>OnlineBackup</w:t>
      </w:r>
      <w:proofErr w:type="spellEnd"/>
      <w:r w:rsidRPr="00A738F6">
        <w:rPr>
          <w:rFonts w:cstheme="minorHAnsi"/>
        </w:rPr>
        <w:tab/>
      </w:r>
      <w:r>
        <w:rPr>
          <w:rFonts w:cstheme="minorHAnsi"/>
        </w:rPr>
        <w:t>(String): Back-up availability.</w:t>
      </w:r>
      <w:r w:rsidR="00E17BEB">
        <w:rPr>
          <w:rFonts w:cstheme="minorHAnsi"/>
        </w:rPr>
        <w:t xml:space="preserve"> No.</w:t>
      </w:r>
    </w:p>
    <w:p w14:paraId="5157B7F2" w14:textId="733F13C6" w:rsidR="00A738F6" w:rsidRDefault="00A738F6" w:rsidP="004875FD">
      <w:pPr>
        <w:pStyle w:val="Title2"/>
        <w:jc w:val="left"/>
        <w:rPr>
          <w:rFonts w:cstheme="minorHAnsi"/>
        </w:rPr>
      </w:pPr>
      <w:proofErr w:type="spellStart"/>
      <w:r w:rsidRPr="00A738F6">
        <w:rPr>
          <w:rFonts w:cstheme="minorHAnsi"/>
        </w:rPr>
        <w:t>DeviceProtection</w:t>
      </w:r>
      <w:proofErr w:type="spellEnd"/>
      <w:r>
        <w:rPr>
          <w:rFonts w:cstheme="minorHAnsi"/>
        </w:rPr>
        <w:t xml:space="preserve"> (String): Protection available.</w:t>
      </w:r>
      <w:r w:rsidR="00E17BEB">
        <w:rPr>
          <w:rFonts w:cstheme="minorHAnsi"/>
        </w:rPr>
        <w:t xml:space="preserve"> </w:t>
      </w:r>
      <w:r w:rsidR="00616099">
        <w:rPr>
          <w:rFonts w:cstheme="minorHAnsi"/>
        </w:rPr>
        <w:t>Yes.</w:t>
      </w:r>
    </w:p>
    <w:p w14:paraId="7006AD3F" w14:textId="4F864AA6" w:rsidR="00A738F6" w:rsidRDefault="00A738F6" w:rsidP="004875FD">
      <w:pPr>
        <w:pStyle w:val="Title2"/>
        <w:jc w:val="left"/>
        <w:rPr>
          <w:rFonts w:cstheme="minorHAnsi"/>
        </w:rPr>
      </w:pPr>
      <w:proofErr w:type="spellStart"/>
      <w:r w:rsidRPr="00A738F6">
        <w:rPr>
          <w:rFonts w:cstheme="minorHAnsi"/>
        </w:rPr>
        <w:t>TechSupport</w:t>
      </w:r>
      <w:proofErr w:type="spellEnd"/>
      <w:r>
        <w:rPr>
          <w:rFonts w:cstheme="minorHAnsi"/>
        </w:rPr>
        <w:t xml:space="preserve"> (String): Tech support available.</w:t>
      </w:r>
      <w:r w:rsidR="00616099">
        <w:rPr>
          <w:rFonts w:cstheme="minorHAnsi"/>
        </w:rPr>
        <w:t xml:space="preserve"> No.</w:t>
      </w:r>
    </w:p>
    <w:p w14:paraId="3C5EACD4" w14:textId="14D13A32" w:rsidR="00A738F6" w:rsidRDefault="00A738F6" w:rsidP="004875FD">
      <w:pPr>
        <w:pStyle w:val="Title2"/>
        <w:jc w:val="left"/>
        <w:rPr>
          <w:rFonts w:cstheme="minorHAnsi"/>
        </w:rPr>
      </w:pPr>
      <w:proofErr w:type="spellStart"/>
      <w:r w:rsidRPr="00A738F6">
        <w:rPr>
          <w:rFonts w:cstheme="minorHAnsi"/>
        </w:rPr>
        <w:t>StreamingTV</w:t>
      </w:r>
      <w:proofErr w:type="spellEnd"/>
      <w:r>
        <w:rPr>
          <w:rFonts w:cstheme="minorHAnsi"/>
        </w:rPr>
        <w:t xml:space="preserve"> (String): Streaming option.</w:t>
      </w:r>
      <w:r w:rsidR="00616099">
        <w:rPr>
          <w:rFonts w:cstheme="minorHAnsi"/>
        </w:rPr>
        <w:t xml:space="preserve"> Yes.</w:t>
      </w:r>
    </w:p>
    <w:p w14:paraId="37C0C566" w14:textId="0162B5B0" w:rsidR="00A738F6" w:rsidRDefault="00A738F6" w:rsidP="004875FD">
      <w:pPr>
        <w:pStyle w:val="Title2"/>
        <w:jc w:val="left"/>
        <w:rPr>
          <w:rFonts w:cstheme="minorHAnsi"/>
        </w:rPr>
      </w:pPr>
      <w:proofErr w:type="spellStart"/>
      <w:r w:rsidRPr="00A738F6">
        <w:rPr>
          <w:rFonts w:cstheme="minorHAnsi"/>
        </w:rPr>
        <w:lastRenderedPageBreak/>
        <w:t>StreamingMovies</w:t>
      </w:r>
      <w:proofErr w:type="spellEnd"/>
      <w:r>
        <w:rPr>
          <w:rFonts w:cstheme="minorHAnsi"/>
        </w:rPr>
        <w:t xml:space="preserve"> (String): Streaming (movie) option.</w:t>
      </w:r>
      <w:r w:rsidR="00616099">
        <w:rPr>
          <w:rFonts w:cstheme="minorHAnsi"/>
        </w:rPr>
        <w:t xml:space="preserve"> No.</w:t>
      </w:r>
    </w:p>
    <w:p w14:paraId="30E3B088" w14:textId="5D902E9D" w:rsidR="00A738F6" w:rsidRDefault="00A738F6" w:rsidP="004875FD">
      <w:pPr>
        <w:pStyle w:val="Title2"/>
        <w:jc w:val="left"/>
        <w:rPr>
          <w:rFonts w:cstheme="minorHAnsi"/>
        </w:rPr>
      </w:pPr>
      <w:proofErr w:type="spellStart"/>
      <w:r w:rsidRPr="00A738F6">
        <w:rPr>
          <w:rFonts w:cstheme="minorHAnsi"/>
        </w:rPr>
        <w:t>PaperlessBilling</w:t>
      </w:r>
      <w:proofErr w:type="spellEnd"/>
      <w:r>
        <w:rPr>
          <w:rFonts w:cstheme="minorHAnsi"/>
        </w:rPr>
        <w:t xml:space="preserve"> (String): Paperless billing.</w:t>
      </w:r>
      <w:r w:rsidR="00616099">
        <w:rPr>
          <w:rFonts w:cstheme="minorHAnsi"/>
        </w:rPr>
        <w:t xml:space="preserve"> Yes.</w:t>
      </w:r>
    </w:p>
    <w:p w14:paraId="3140DA51" w14:textId="570586C1" w:rsidR="00A738F6" w:rsidRDefault="00A738F6" w:rsidP="004875FD">
      <w:pPr>
        <w:pStyle w:val="Title2"/>
        <w:jc w:val="left"/>
        <w:rPr>
          <w:rFonts w:cstheme="minorHAnsi"/>
        </w:rPr>
      </w:pPr>
      <w:proofErr w:type="spellStart"/>
      <w:r w:rsidRPr="00A738F6">
        <w:rPr>
          <w:rFonts w:cstheme="minorHAnsi"/>
        </w:rPr>
        <w:t>PaymentMethod</w:t>
      </w:r>
      <w:proofErr w:type="spellEnd"/>
      <w:r>
        <w:rPr>
          <w:rFonts w:cstheme="minorHAnsi"/>
        </w:rPr>
        <w:t xml:space="preserve"> (String): Payment option.</w:t>
      </w:r>
      <w:r w:rsidR="00616099">
        <w:rPr>
          <w:rFonts w:cstheme="minorHAnsi"/>
        </w:rPr>
        <w:t xml:space="preserve"> </w:t>
      </w:r>
      <w:r w:rsidR="00355A44">
        <w:rPr>
          <w:rFonts w:cstheme="minorHAnsi"/>
        </w:rPr>
        <w:t>Credit Card.</w:t>
      </w:r>
    </w:p>
    <w:p w14:paraId="41866C93" w14:textId="609FFE55" w:rsidR="00A738F6" w:rsidRDefault="00A738F6" w:rsidP="004875FD">
      <w:pPr>
        <w:pStyle w:val="Title2"/>
        <w:jc w:val="left"/>
        <w:rPr>
          <w:rFonts w:cstheme="minorHAnsi"/>
        </w:rPr>
      </w:pPr>
      <w:r w:rsidRPr="00A738F6">
        <w:rPr>
          <w:rFonts w:cstheme="minorHAnsi"/>
        </w:rPr>
        <w:t>Tenure</w:t>
      </w:r>
      <w:r w:rsidRPr="00A738F6">
        <w:rPr>
          <w:rFonts w:cstheme="minorHAnsi"/>
        </w:rPr>
        <w:tab/>
      </w:r>
      <w:r>
        <w:rPr>
          <w:rFonts w:cstheme="minorHAnsi"/>
        </w:rPr>
        <w:t>(Float): Tenure</w:t>
      </w:r>
      <w:r w:rsidR="00355A44">
        <w:rPr>
          <w:rFonts w:cstheme="minorHAnsi"/>
        </w:rPr>
        <w:t xml:space="preserve"> or time as member</w:t>
      </w:r>
      <w:r>
        <w:rPr>
          <w:rFonts w:cstheme="minorHAnsi"/>
        </w:rPr>
        <w:t>.</w:t>
      </w:r>
      <w:r w:rsidR="00355A44">
        <w:rPr>
          <w:rFonts w:cstheme="minorHAnsi"/>
        </w:rPr>
        <w:t xml:space="preserve"> 1.156681.</w:t>
      </w:r>
    </w:p>
    <w:p w14:paraId="5B6DD72F" w14:textId="0CBAB9F1" w:rsidR="00A738F6" w:rsidRDefault="00A738F6" w:rsidP="004875FD">
      <w:pPr>
        <w:pStyle w:val="Title2"/>
        <w:jc w:val="left"/>
        <w:rPr>
          <w:rFonts w:cstheme="minorHAnsi"/>
        </w:rPr>
      </w:pPr>
      <w:proofErr w:type="spellStart"/>
      <w:r w:rsidRPr="00A738F6">
        <w:rPr>
          <w:rFonts w:cstheme="minorHAnsi"/>
        </w:rPr>
        <w:t>MonthlyCharge</w:t>
      </w:r>
      <w:proofErr w:type="spellEnd"/>
      <w:r>
        <w:rPr>
          <w:rFonts w:cstheme="minorHAnsi"/>
        </w:rPr>
        <w:t xml:space="preserve"> (Float): Monthly charge.</w:t>
      </w:r>
      <w:r w:rsidR="00D069F9">
        <w:rPr>
          <w:rFonts w:cstheme="minorHAnsi"/>
        </w:rPr>
        <w:t xml:space="preserve"> 242.948.</w:t>
      </w:r>
    </w:p>
    <w:p w14:paraId="320EE517" w14:textId="00C00164" w:rsidR="00A738F6" w:rsidRDefault="00A738F6" w:rsidP="004875FD">
      <w:pPr>
        <w:pStyle w:val="Title2"/>
        <w:jc w:val="left"/>
        <w:rPr>
          <w:rFonts w:cstheme="minorHAnsi"/>
        </w:rPr>
      </w:pPr>
      <w:proofErr w:type="spellStart"/>
      <w:r w:rsidRPr="00A738F6">
        <w:rPr>
          <w:rFonts w:cstheme="minorHAnsi"/>
        </w:rPr>
        <w:t>Bandwidth_GB_Year</w:t>
      </w:r>
      <w:proofErr w:type="spellEnd"/>
      <w:r>
        <w:rPr>
          <w:rFonts w:cstheme="minorHAnsi"/>
        </w:rPr>
        <w:t xml:space="preserve"> (Float): Data used yearly.</w:t>
      </w:r>
      <w:r w:rsidR="00D069F9">
        <w:rPr>
          <w:rFonts w:cstheme="minorHAnsi"/>
        </w:rPr>
        <w:t xml:space="preserve"> 1948.694.</w:t>
      </w:r>
    </w:p>
    <w:p w14:paraId="0291FE46" w14:textId="00095CAD" w:rsidR="00A738F6" w:rsidRDefault="00A738F6" w:rsidP="004875FD">
      <w:pPr>
        <w:pStyle w:val="Title2"/>
        <w:jc w:val="left"/>
        <w:rPr>
          <w:rFonts w:cstheme="minorHAnsi"/>
        </w:rPr>
      </w:pPr>
      <w:r w:rsidRPr="00A738F6">
        <w:rPr>
          <w:rFonts w:cstheme="minorHAnsi"/>
        </w:rPr>
        <w:t>item1</w:t>
      </w:r>
      <w:r>
        <w:rPr>
          <w:rFonts w:cstheme="minorHAnsi"/>
        </w:rPr>
        <w:t xml:space="preserve"> (Integer): Uknown item.</w:t>
      </w:r>
      <w:r w:rsidR="00D069F9">
        <w:rPr>
          <w:rFonts w:cstheme="minorHAnsi"/>
        </w:rPr>
        <w:t xml:space="preserve"> 3.</w:t>
      </w:r>
    </w:p>
    <w:p w14:paraId="3002A090" w14:textId="47821A53" w:rsidR="00A738F6" w:rsidRDefault="00A738F6" w:rsidP="004875FD">
      <w:pPr>
        <w:pStyle w:val="Title2"/>
        <w:jc w:val="left"/>
        <w:rPr>
          <w:rFonts w:cstheme="minorHAnsi"/>
        </w:rPr>
      </w:pPr>
      <w:r w:rsidRPr="00A738F6">
        <w:rPr>
          <w:rFonts w:cstheme="minorHAnsi"/>
        </w:rPr>
        <w:t>item2</w:t>
      </w:r>
      <w:r>
        <w:rPr>
          <w:rFonts w:cstheme="minorHAnsi"/>
        </w:rPr>
        <w:t xml:space="preserve"> (Integer): Uknown item.</w:t>
      </w:r>
      <w:r w:rsidR="00D069F9">
        <w:rPr>
          <w:rFonts w:cstheme="minorHAnsi"/>
        </w:rPr>
        <w:t xml:space="preserve"> 5.</w:t>
      </w:r>
    </w:p>
    <w:p w14:paraId="10E81015" w14:textId="1A8FF17B" w:rsidR="00A738F6" w:rsidRDefault="00A738F6" w:rsidP="004875FD">
      <w:pPr>
        <w:pStyle w:val="Title2"/>
        <w:jc w:val="left"/>
        <w:rPr>
          <w:rFonts w:cstheme="minorHAnsi"/>
        </w:rPr>
      </w:pPr>
      <w:r w:rsidRPr="00A738F6">
        <w:rPr>
          <w:rFonts w:cstheme="minorHAnsi"/>
        </w:rPr>
        <w:t>item3</w:t>
      </w:r>
      <w:r>
        <w:rPr>
          <w:rFonts w:cstheme="minorHAnsi"/>
        </w:rPr>
        <w:t xml:space="preserve"> (Integer): Uknown item.</w:t>
      </w:r>
      <w:r w:rsidR="00D069F9">
        <w:rPr>
          <w:rFonts w:cstheme="minorHAnsi"/>
        </w:rPr>
        <w:t xml:space="preserve"> 6. </w:t>
      </w:r>
    </w:p>
    <w:p w14:paraId="54637E9A" w14:textId="549A289E" w:rsidR="00A738F6" w:rsidRDefault="00A738F6" w:rsidP="004875FD">
      <w:pPr>
        <w:pStyle w:val="Title2"/>
        <w:jc w:val="left"/>
        <w:rPr>
          <w:rFonts w:cstheme="minorHAnsi"/>
        </w:rPr>
      </w:pPr>
      <w:r w:rsidRPr="00A738F6">
        <w:rPr>
          <w:rFonts w:cstheme="minorHAnsi"/>
        </w:rPr>
        <w:t>item4</w:t>
      </w:r>
      <w:r>
        <w:rPr>
          <w:rFonts w:cstheme="minorHAnsi"/>
        </w:rPr>
        <w:t xml:space="preserve"> (Integer): Uknown item.</w:t>
      </w:r>
      <w:r w:rsidR="00D069F9">
        <w:rPr>
          <w:rFonts w:cstheme="minorHAnsi"/>
        </w:rPr>
        <w:t xml:space="preserve"> </w:t>
      </w:r>
      <w:r w:rsidR="000F16B6">
        <w:rPr>
          <w:rFonts w:cstheme="minorHAnsi"/>
        </w:rPr>
        <w:t>4.</w:t>
      </w:r>
    </w:p>
    <w:p w14:paraId="03310737" w14:textId="44C9369E" w:rsidR="00A738F6" w:rsidRDefault="00A738F6" w:rsidP="004875FD">
      <w:pPr>
        <w:pStyle w:val="Title2"/>
        <w:jc w:val="left"/>
        <w:rPr>
          <w:rFonts w:cstheme="minorHAnsi"/>
        </w:rPr>
      </w:pPr>
      <w:r w:rsidRPr="00A738F6">
        <w:rPr>
          <w:rFonts w:cstheme="minorHAnsi"/>
        </w:rPr>
        <w:t>item5</w:t>
      </w:r>
      <w:r>
        <w:rPr>
          <w:rFonts w:cstheme="minorHAnsi"/>
        </w:rPr>
        <w:t xml:space="preserve"> (Integer): Uknown item.</w:t>
      </w:r>
      <w:r w:rsidR="000F16B6">
        <w:rPr>
          <w:rFonts w:cstheme="minorHAnsi"/>
        </w:rPr>
        <w:t xml:space="preserve"> 3.</w:t>
      </w:r>
    </w:p>
    <w:p w14:paraId="79772E31" w14:textId="6617A8FC" w:rsidR="00A738F6" w:rsidRDefault="00A738F6" w:rsidP="004875FD">
      <w:pPr>
        <w:pStyle w:val="Title2"/>
        <w:jc w:val="left"/>
        <w:rPr>
          <w:rFonts w:cstheme="minorHAnsi"/>
        </w:rPr>
      </w:pPr>
      <w:r w:rsidRPr="00A738F6">
        <w:rPr>
          <w:rFonts w:cstheme="minorHAnsi"/>
        </w:rPr>
        <w:t>item6</w:t>
      </w:r>
      <w:r>
        <w:rPr>
          <w:rFonts w:cstheme="minorHAnsi"/>
        </w:rPr>
        <w:t xml:space="preserve"> (Integer): Uknown item.</w:t>
      </w:r>
      <w:r w:rsidR="000F16B6">
        <w:rPr>
          <w:rFonts w:cstheme="minorHAnsi"/>
        </w:rPr>
        <w:t xml:space="preserve"> 5.</w:t>
      </w:r>
    </w:p>
    <w:p w14:paraId="2576C1C0" w14:textId="6395B78A" w:rsidR="00A738F6" w:rsidRDefault="00A738F6" w:rsidP="004875FD">
      <w:pPr>
        <w:pStyle w:val="Title2"/>
        <w:jc w:val="left"/>
        <w:rPr>
          <w:rFonts w:cstheme="minorHAnsi"/>
        </w:rPr>
      </w:pPr>
      <w:r w:rsidRPr="00A738F6">
        <w:rPr>
          <w:rFonts w:cstheme="minorHAnsi"/>
        </w:rPr>
        <w:t>item7</w:t>
      </w:r>
      <w:r>
        <w:rPr>
          <w:rFonts w:cstheme="minorHAnsi"/>
        </w:rPr>
        <w:t xml:space="preserve"> (Integer): Uknown item.</w:t>
      </w:r>
      <w:r w:rsidR="000F16B6">
        <w:rPr>
          <w:rFonts w:cstheme="minorHAnsi"/>
        </w:rPr>
        <w:t xml:space="preserve"> 4.</w:t>
      </w:r>
    </w:p>
    <w:p w14:paraId="3A9CD54A" w14:textId="3BFDC0C2" w:rsidR="00A738F6" w:rsidRDefault="00A738F6" w:rsidP="004875FD">
      <w:pPr>
        <w:pStyle w:val="Title2"/>
        <w:jc w:val="left"/>
        <w:rPr>
          <w:rFonts w:cstheme="minorHAnsi"/>
        </w:rPr>
      </w:pPr>
      <w:r w:rsidRPr="00A738F6">
        <w:rPr>
          <w:rFonts w:cstheme="minorHAnsi"/>
        </w:rPr>
        <w:t>item8</w:t>
      </w:r>
      <w:r>
        <w:rPr>
          <w:rFonts w:cstheme="minorHAnsi"/>
        </w:rPr>
        <w:t xml:space="preserve"> (Integer): Uknown item.</w:t>
      </w:r>
      <w:r w:rsidR="000F16B6">
        <w:rPr>
          <w:rFonts w:cstheme="minorHAnsi"/>
        </w:rPr>
        <w:t xml:space="preserve"> 2.</w:t>
      </w:r>
    </w:p>
    <w:p w14:paraId="79C745F1" w14:textId="77777777" w:rsidR="00A738F6" w:rsidRDefault="00A738F6" w:rsidP="004875FD">
      <w:pPr>
        <w:pStyle w:val="Title2"/>
        <w:jc w:val="left"/>
        <w:rPr>
          <w:rFonts w:cstheme="minorHAnsi"/>
        </w:rPr>
      </w:pPr>
    </w:p>
    <w:p w14:paraId="78F27F1B" w14:textId="0A032E1E" w:rsidR="00A738F6" w:rsidRPr="004875FD" w:rsidRDefault="004875FD" w:rsidP="004875FD">
      <w:pPr>
        <w:pStyle w:val="Title2"/>
        <w:jc w:val="left"/>
        <w:rPr>
          <w:rFonts w:cstheme="minorHAnsi"/>
          <w:b/>
          <w:bCs/>
          <w:sz w:val="32"/>
          <w:szCs w:val="32"/>
        </w:rPr>
      </w:pPr>
      <w:r w:rsidRPr="004875FD">
        <w:rPr>
          <w:rFonts w:cstheme="minorHAnsi"/>
          <w:b/>
          <w:bCs/>
          <w:sz w:val="32"/>
          <w:szCs w:val="32"/>
        </w:rPr>
        <w:t>Part II: Data-Cleaning Plan</w:t>
      </w:r>
    </w:p>
    <w:p w14:paraId="4F6E94A6" w14:textId="77777777" w:rsidR="00A738F6" w:rsidRPr="00A738F6" w:rsidRDefault="00A738F6" w:rsidP="00A738F6">
      <w:pPr>
        <w:pStyle w:val="Title2"/>
        <w:jc w:val="left"/>
        <w:rPr>
          <w:rFonts w:cstheme="minorHAnsi"/>
          <w:i/>
          <w:iCs/>
          <w:sz w:val="28"/>
          <w:szCs w:val="28"/>
        </w:rPr>
      </w:pPr>
      <w:r w:rsidRPr="00A738F6">
        <w:rPr>
          <w:rFonts w:cstheme="minorHAnsi"/>
          <w:i/>
          <w:iCs/>
          <w:sz w:val="28"/>
          <w:szCs w:val="28"/>
        </w:rPr>
        <w:t>C1. Methods for Detecting Data Quality Issues</w:t>
      </w:r>
    </w:p>
    <w:p w14:paraId="60498722" w14:textId="77777777" w:rsidR="00A738F6" w:rsidRPr="00A738F6" w:rsidRDefault="00A738F6" w:rsidP="00A738F6">
      <w:pPr>
        <w:pStyle w:val="Title2"/>
        <w:jc w:val="left"/>
        <w:rPr>
          <w:rFonts w:cstheme="minorHAnsi"/>
        </w:rPr>
      </w:pPr>
      <w:r w:rsidRPr="00A738F6">
        <w:rPr>
          <w:rFonts w:cstheme="minorHAnsi"/>
        </w:rPr>
        <w:t xml:space="preserve">Duplicates: Use </w:t>
      </w:r>
      <w:proofErr w:type="spellStart"/>
      <w:r w:rsidRPr="00A738F6">
        <w:rPr>
          <w:rFonts w:cstheme="minorHAnsi"/>
        </w:rPr>
        <w:t>pandas.DataFrame.duplicated</w:t>
      </w:r>
      <w:proofErr w:type="spellEnd"/>
      <w:r w:rsidRPr="00A738F6">
        <w:rPr>
          <w:rFonts w:cstheme="minorHAnsi"/>
        </w:rPr>
        <w:t>() to find duplicate rows. This is crucial to ensure each data point is unique and avoid skewing the analysis.</w:t>
      </w:r>
    </w:p>
    <w:p w14:paraId="61D00A10" w14:textId="77777777" w:rsidR="00622BE1" w:rsidRDefault="00622BE1" w:rsidP="00A738F6">
      <w:pPr>
        <w:pStyle w:val="Title2"/>
        <w:jc w:val="left"/>
        <w:rPr>
          <w:rFonts w:cstheme="minorHAnsi"/>
        </w:rPr>
      </w:pPr>
    </w:p>
    <w:p w14:paraId="7FD21397" w14:textId="1BDC7692" w:rsidR="00A738F6" w:rsidRPr="00A738F6" w:rsidRDefault="00A738F6" w:rsidP="00A738F6">
      <w:pPr>
        <w:pStyle w:val="Title2"/>
        <w:jc w:val="left"/>
        <w:rPr>
          <w:rFonts w:cstheme="minorHAnsi"/>
        </w:rPr>
      </w:pPr>
      <w:r w:rsidRPr="00A738F6">
        <w:rPr>
          <w:rFonts w:cstheme="minorHAnsi"/>
        </w:rPr>
        <w:t xml:space="preserve">Missing Values: Employ </w:t>
      </w:r>
      <w:proofErr w:type="spellStart"/>
      <w:r w:rsidRPr="00A738F6">
        <w:rPr>
          <w:rFonts w:cstheme="minorHAnsi"/>
        </w:rPr>
        <w:t>pandas.DataFrame.isnull</w:t>
      </w:r>
      <w:proofErr w:type="spellEnd"/>
      <w:r w:rsidRPr="00A738F6">
        <w:rPr>
          <w:rFonts w:cstheme="minorHAnsi"/>
        </w:rPr>
        <w:t>() or .</w:t>
      </w:r>
      <w:proofErr w:type="spellStart"/>
      <w:r w:rsidRPr="00A738F6">
        <w:rPr>
          <w:rFonts w:cstheme="minorHAnsi"/>
        </w:rPr>
        <w:t>isna</w:t>
      </w:r>
      <w:proofErr w:type="spellEnd"/>
      <w:r w:rsidRPr="00A738F6">
        <w:rPr>
          <w:rFonts w:cstheme="minorHAnsi"/>
        </w:rPr>
        <w:t xml:space="preserve">() methods to identify missing values in the dataset. This is essential for understanding the extent of </w:t>
      </w:r>
      <w:r w:rsidR="001907DC">
        <w:rPr>
          <w:rFonts w:cstheme="minorHAnsi"/>
        </w:rPr>
        <w:t xml:space="preserve">the missing </w:t>
      </w:r>
      <w:r w:rsidRPr="00A738F6">
        <w:rPr>
          <w:rFonts w:cstheme="minorHAnsi"/>
        </w:rPr>
        <w:t>dat</w:t>
      </w:r>
      <w:r w:rsidR="001907DC">
        <w:rPr>
          <w:rFonts w:cstheme="minorHAnsi"/>
        </w:rPr>
        <w:t>a</w:t>
      </w:r>
      <w:r w:rsidRPr="00A738F6">
        <w:rPr>
          <w:rFonts w:cstheme="minorHAnsi"/>
        </w:rPr>
        <w:t>.</w:t>
      </w:r>
    </w:p>
    <w:p w14:paraId="0CCF5744" w14:textId="77777777" w:rsidR="00622BE1" w:rsidRDefault="00622BE1" w:rsidP="00A738F6">
      <w:pPr>
        <w:pStyle w:val="Title2"/>
        <w:jc w:val="left"/>
        <w:rPr>
          <w:rFonts w:cstheme="minorHAnsi"/>
        </w:rPr>
      </w:pPr>
    </w:p>
    <w:p w14:paraId="39468BCE" w14:textId="47E4A9F0" w:rsidR="00A738F6" w:rsidRPr="00A738F6" w:rsidRDefault="00A738F6" w:rsidP="00A738F6">
      <w:pPr>
        <w:pStyle w:val="Title2"/>
        <w:jc w:val="left"/>
        <w:rPr>
          <w:rFonts w:cstheme="minorHAnsi"/>
        </w:rPr>
      </w:pPr>
      <w:r w:rsidRPr="00A738F6">
        <w:rPr>
          <w:rFonts w:cstheme="minorHAnsi"/>
        </w:rPr>
        <w:lastRenderedPageBreak/>
        <w:t>Outliers: For numerical data, use statistical methods like Z-score (</w:t>
      </w:r>
      <w:proofErr w:type="spellStart"/>
      <w:r w:rsidRPr="00A738F6">
        <w:rPr>
          <w:rFonts w:cstheme="minorHAnsi"/>
        </w:rPr>
        <w:t>scipy.stats.zscore</w:t>
      </w:r>
      <w:proofErr w:type="spellEnd"/>
      <w:r w:rsidRPr="00A738F6">
        <w:rPr>
          <w:rFonts w:cstheme="minorHAnsi"/>
        </w:rPr>
        <w:t>) and IQR (Interquartile Range). Graphical methods like boxplots (using Matplotlib</w:t>
      </w:r>
      <w:r w:rsidR="00B447EF">
        <w:rPr>
          <w:rFonts w:cstheme="minorHAnsi"/>
        </w:rPr>
        <w:t>/Seaborn</w:t>
      </w:r>
      <w:r w:rsidRPr="00A738F6">
        <w:rPr>
          <w:rFonts w:cstheme="minorHAnsi"/>
        </w:rPr>
        <w:t>) can also be helpful.</w:t>
      </w:r>
    </w:p>
    <w:p w14:paraId="2C474ACD" w14:textId="77777777" w:rsidR="00622BE1" w:rsidRDefault="00622BE1" w:rsidP="00A738F6">
      <w:pPr>
        <w:pStyle w:val="Title2"/>
        <w:jc w:val="left"/>
        <w:rPr>
          <w:rFonts w:cstheme="minorHAnsi"/>
        </w:rPr>
      </w:pPr>
    </w:p>
    <w:p w14:paraId="626E32BA" w14:textId="24C81E83" w:rsidR="00A738F6" w:rsidRPr="00A738F6" w:rsidRDefault="00A738F6" w:rsidP="00A738F6">
      <w:pPr>
        <w:pStyle w:val="Title2"/>
        <w:jc w:val="left"/>
        <w:rPr>
          <w:rFonts w:cstheme="minorHAnsi"/>
        </w:rPr>
      </w:pPr>
      <w:r w:rsidRPr="00A738F6">
        <w:rPr>
          <w:rFonts w:cstheme="minorHAnsi"/>
        </w:rPr>
        <w:t xml:space="preserve">Re-expression of Categorical Variables: Examine categorical variables for inconsistencies using </w:t>
      </w:r>
      <w:proofErr w:type="spellStart"/>
      <w:r w:rsidRPr="00A738F6">
        <w:rPr>
          <w:rFonts w:cstheme="minorHAnsi"/>
        </w:rPr>
        <w:t>pandas.Series.value_counts</w:t>
      </w:r>
      <w:proofErr w:type="spellEnd"/>
      <w:r w:rsidRPr="00A738F6">
        <w:rPr>
          <w:rFonts w:cstheme="minorHAnsi"/>
        </w:rPr>
        <w:t xml:space="preserve">(). For re-encoding medical condition variables, </w:t>
      </w:r>
      <w:proofErr w:type="spellStart"/>
      <w:r w:rsidRPr="00A738F6">
        <w:rPr>
          <w:rFonts w:cstheme="minorHAnsi"/>
        </w:rPr>
        <w:t>pandas.DataFrame.replace</w:t>
      </w:r>
      <w:proofErr w:type="spellEnd"/>
      <w:r w:rsidRPr="00A738F6">
        <w:rPr>
          <w:rFonts w:cstheme="minorHAnsi"/>
        </w:rPr>
        <w:t xml:space="preserve">() or </w:t>
      </w:r>
      <w:proofErr w:type="spellStart"/>
      <w:r w:rsidRPr="00A738F6">
        <w:rPr>
          <w:rFonts w:cstheme="minorHAnsi"/>
        </w:rPr>
        <w:t>pandas.get_dummies</w:t>
      </w:r>
      <w:proofErr w:type="spellEnd"/>
      <w:r w:rsidRPr="00A738F6">
        <w:rPr>
          <w:rFonts w:cstheme="minorHAnsi"/>
        </w:rPr>
        <w:t>() can be used for consistent encoding.</w:t>
      </w:r>
    </w:p>
    <w:p w14:paraId="73E49F81" w14:textId="77777777" w:rsidR="00622BE1" w:rsidRDefault="00622BE1" w:rsidP="00A738F6">
      <w:pPr>
        <w:pStyle w:val="Title2"/>
        <w:jc w:val="left"/>
        <w:rPr>
          <w:rFonts w:cstheme="minorHAnsi"/>
        </w:rPr>
      </w:pPr>
    </w:p>
    <w:p w14:paraId="389D020E" w14:textId="416251B0" w:rsidR="00A738F6" w:rsidRPr="00A738F6" w:rsidRDefault="00A738F6" w:rsidP="00A738F6">
      <w:pPr>
        <w:pStyle w:val="Title2"/>
        <w:jc w:val="left"/>
        <w:rPr>
          <w:rFonts w:cstheme="minorHAnsi"/>
        </w:rPr>
      </w:pPr>
      <w:r w:rsidRPr="00A738F6">
        <w:rPr>
          <w:rFonts w:cstheme="minorHAnsi"/>
        </w:rPr>
        <w:t>Data Type Validation: Use pandas.DataFrame.info() or .</w:t>
      </w:r>
      <w:proofErr w:type="spellStart"/>
      <w:r w:rsidRPr="00A738F6">
        <w:rPr>
          <w:rFonts w:cstheme="minorHAnsi"/>
        </w:rPr>
        <w:t>dtypes</w:t>
      </w:r>
      <w:proofErr w:type="spellEnd"/>
      <w:r w:rsidRPr="00A738F6">
        <w:rPr>
          <w:rFonts w:cstheme="minorHAnsi"/>
        </w:rPr>
        <w:t xml:space="preserve"> to ensure correct data types.</w:t>
      </w:r>
    </w:p>
    <w:p w14:paraId="31423B13" w14:textId="77777777" w:rsidR="0012218E" w:rsidRDefault="0012218E" w:rsidP="00A738F6">
      <w:pPr>
        <w:pStyle w:val="Title2"/>
        <w:jc w:val="left"/>
        <w:rPr>
          <w:rFonts w:cstheme="minorHAnsi"/>
        </w:rPr>
      </w:pPr>
    </w:p>
    <w:p w14:paraId="7A64AFEB" w14:textId="00C218E8" w:rsidR="00A738F6" w:rsidRDefault="00A738F6" w:rsidP="00A738F6">
      <w:pPr>
        <w:pStyle w:val="Title2"/>
        <w:jc w:val="left"/>
        <w:rPr>
          <w:rFonts w:cstheme="minorHAnsi"/>
        </w:rPr>
      </w:pPr>
      <w:r w:rsidRPr="00A738F6">
        <w:rPr>
          <w:rFonts w:cstheme="minorHAnsi"/>
        </w:rPr>
        <w:t>Range Validation: For numerical data, simple conditional checks can highlight values outside expected ranges.</w:t>
      </w:r>
    </w:p>
    <w:p w14:paraId="642A9A5F" w14:textId="77777777" w:rsidR="00A738F6" w:rsidRPr="00A738F6" w:rsidRDefault="00A738F6" w:rsidP="00A738F6">
      <w:pPr>
        <w:pStyle w:val="Title2"/>
        <w:jc w:val="left"/>
        <w:rPr>
          <w:rFonts w:cstheme="minorHAnsi"/>
        </w:rPr>
      </w:pPr>
    </w:p>
    <w:p w14:paraId="03BDCC9A" w14:textId="77777777" w:rsidR="00A738F6" w:rsidRPr="00A738F6" w:rsidRDefault="00A738F6" w:rsidP="00A738F6">
      <w:pPr>
        <w:pStyle w:val="Title2"/>
        <w:jc w:val="left"/>
        <w:rPr>
          <w:rFonts w:cstheme="minorHAnsi"/>
          <w:i/>
          <w:iCs/>
          <w:sz w:val="28"/>
          <w:szCs w:val="28"/>
        </w:rPr>
      </w:pPr>
      <w:r w:rsidRPr="00A738F6">
        <w:rPr>
          <w:rFonts w:cstheme="minorHAnsi"/>
          <w:i/>
          <w:iCs/>
          <w:sz w:val="28"/>
          <w:szCs w:val="28"/>
        </w:rPr>
        <w:t>C2. Justification for Methods Used</w:t>
      </w:r>
    </w:p>
    <w:p w14:paraId="235ED7BC" w14:textId="77777777" w:rsidR="00A738F6" w:rsidRPr="00A738F6" w:rsidRDefault="00A738F6" w:rsidP="00A738F6">
      <w:pPr>
        <w:pStyle w:val="Title2"/>
        <w:jc w:val="left"/>
        <w:rPr>
          <w:rFonts w:cstheme="minorHAnsi"/>
        </w:rPr>
      </w:pPr>
      <w:r w:rsidRPr="00A738F6">
        <w:rPr>
          <w:rFonts w:cstheme="minorHAnsi"/>
        </w:rPr>
        <w:t>Duplicates: Detecting duplicates is crucial for data integrity. Duplicate entries can lead to erroneous analysis outcomes.</w:t>
      </w:r>
    </w:p>
    <w:p w14:paraId="11A03D58" w14:textId="77777777" w:rsidR="00622BE1" w:rsidRDefault="00622BE1" w:rsidP="00A738F6">
      <w:pPr>
        <w:pStyle w:val="Title2"/>
        <w:jc w:val="left"/>
        <w:rPr>
          <w:rFonts w:cstheme="minorHAnsi"/>
        </w:rPr>
      </w:pPr>
    </w:p>
    <w:p w14:paraId="08870C16" w14:textId="051F0219" w:rsidR="00A738F6" w:rsidRPr="00A738F6" w:rsidRDefault="00A738F6" w:rsidP="00A738F6">
      <w:pPr>
        <w:pStyle w:val="Title2"/>
        <w:jc w:val="left"/>
        <w:rPr>
          <w:rFonts w:cstheme="minorHAnsi"/>
        </w:rPr>
      </w:pPr>
      <w:r w:rsidRPr="00A738F6">
        <w:rPr>
          <w:rFonts w:cstheme="minorHAnsi"/>
        </w:rPr>
        <w:t>Missing Values: Understanding the pattern of missing data helps in choosing appropriate imputation techniques.</w:t>
      </w:r>
    </w:p>
    <w:p w14:paraId="74CAC3A8" w14:textId="77777777" w:rsidR="00622BE1" w:rsidRDefault="00622BE1" w:rsidP="00A738F6">
      <w:pPr>
        <w:pStyle w:val="Title2"/>
        <w:jc w:val="left"/>
        <w:rPr>
          <w:rFonts w:cstheme="minorHAnsi"/>
        </w:rPr>
      </w:pPr>
    </w:p>
    <w:p w14:paraId="3FE751BA" w14:textId="4B5E1EA7" w:rsidR="00A738F6" w:rsidRPr="00A738F6" w:rsidRDefault="00A738F6" w:rsidP="00A738F6">
      <w:pPr>
        <w:pStyle w:val="Title2"/>
        <w:jc w:val="left"/>
        <w:rPr>
          <w:rFonts w:cstheme="minorHAnsi"/>
        </w:rPr>
      </w:pPr>
      <w:r w:rsidRPr="00A738F6">
        <w:rPr>
          <w:rFonts w:cstheme="minorHAnsi"/>
        </w:rPr>
        <w:t>Outliers: Outliers can significantly impact statistical analyses and model performance. Identifying them is crucial for robust data analysis.</w:t>
      </w:r>
    </w:p>
    <w:p w14:paraId="0422AB1A" w14:textId="77777777" w:rsidR="00622BE1" w:rsidRDefault="00622BE1" w:rsidP="00A738F6">
      <w:pPr>
        <w:pStyle w:val="Title2"/>
        <w:jc w:val="left"/>
        <w:rPr>
          <w:rFonts w:cstheme="minorHAnsi"/>
        </w:rPr>
      </w:pPr>
    </w:p>
    <w:p w14:paraId="28372D14" w14:textId="21C0FFD1" w:rsidR="00A738F6" w:rsidRPr="00A738F6" w:rsidRDefault="00A738F6" w:rsidP="00A738F6">
      <w:pPr>
        <w:pStyle w:val="Title2"/>
        <w:jc w:val="left"/>
        <w:rPr>
          <w:rFonts w:cstheme="minorHAnsi"/>
        </w:rPr>
      </w:pPr>
      <w:r w:rsidRPr="00A738F6">
        <w:rPr>
          <w:rFonts w:cstheme="minorHAnsi"/>
        </w:rPr>
        <w:lastRenderedPageBreak/>
        <w:t>Re-expression of Categorical Variables: Ensuring consistent encoding of categorical variables is important for accurate classification and analysis, especially in medical datasets.</w:t>
      </w:r>
    </w:p>
    <w:p w14:paraId="551EB4CF" w14:textId="77777777" w:rsidR="00622BE1" w:rsidRDefault="00622BE1" w:rsidP="00A738F6">
      <w:pPr>
        <w:pStyle w:val="Title2"/>
        <w:jc w:val="left"/>
        <w:rPr>
          <w:rFonts w:cstheme="minorHAnsi"/>
        </w:rPr>
      </w:pPr>
    </w:p>
    <w:p w14:paraId="67C9304E" w14:textId="33D33059" w:rsidR="00A738F6" w:rsidRDefault="00A738F6" w:rsidP="00A738F6">
      <w:pPr>
        <w:pStyle w:val="Title2"/>
        <w:jc w:val="left"/>
        <w:rPr>
          <w:rFonts w:cstheme="minorHAnsi"/>
        </w:rPr>
      </w:pPr>
      <w:r w:rsidRPr="00A738F6">
        <w:rPr>
          <w:rFonts w:cstheme="minorHAnsi"/>
        </w:rPr>
        <w:t xml:space="preserve">Data Type and Range Validation: Ensures data is in a </w:t>
      </w:r>
      <w:r w:rsidR="00701BB2">
        <w:rPr>
          <w:rFonts w:cstheme="minorHAnsi"/>
        </w:rPr>
        <w:t>correct</w:t>
      </w:r>
      <w:r w:rsidRPr="00A738F6">
        <w:rPr>
          <w:rFonts w:cstheme="minorHAnsi"/>
        </w:rPr>
        <w:t xml:space="preserve"> format and within </w:t>
      </w:r>
      <w:r w:rsidR="00701BB2">
        <w:rPr>
          <w:rFonts w:cstheme="minorHAnsi"/>
        </w:rPr>
        <w:t>normal</w:t>
      </w:r>
      <w:r w:rsidRPr="00A738F6">
        <w:rPr>
          <w:rFonts w:cstheme="minorHAnsi"/>
        </w:rPr>
        <w:t xml:space="preserve"> bounds, which is critical for accurate </w:t>
      </w:r>
      <w:r w:rsidR="00701BB2">
        <w:rPr>
          <w:rFonts w:cstheme="minorHAnsi"/>
        </w:rPr>
        <w:t>calculations</w:t>
      </w:r>
      <w:r w:rsidRPr="00A738F6">
        <w:rPr>
          <w:rFonts w:cstheme="minorHAnsi"/>
        </w:rPr>
        <w:t xml:space="preserve"> and analyses.</w:t>
      </w:r>
    </w:p>
    <w:p w14:paraId="0CE6115E" w14:textId="77777777" w:rsidR="00A738F6" w:rsidRPr="00A738F6" w:rsidRDefault="00A738F6" w:rsidP="00A738F6">
      <w:pPr>
        <w:pStyle w:val="Title2"/>
        <w:jc w:val="left"/>
        <w:rPr>
          <w:rFonts w:cstheme="minorHAnsi"/>
        </w:rPr>
      </w:pPr>
    </w:p>
    <w:p w14:paraId="2C4F0A96" w14:textId="77777777" w:rsidR="00A738F6" w:rsidRPr="00A738F6" w:rsidRDefault="00A738F6" w:rsidP="00A738F6">
      <w:pPr>
        <w:pStyle w:val="Title2"/>
        <w:jc w:val="left"/>
        <w:rPr>
          <w:rFonts w:cstheme="minorHAnsi"/>
          <w:i/>
          <w:iCs/>
          <w:sz w:val="28"/>
          <w:szCs w:val="28"/>
        </w:rPr>
      </w:pPr>
      <w:r w:rsidRPr="00A738F6">
        <w:rPr>
          <w:rFonts w:cstheme="minorHAnsi"/>
          <w:i/>
          <w:iCs/>
          <w:sz w:val="28"/>
          <w:szCs w:val="28"/>
        </w:rPr>
        <w:t>C3. Programming Language, Libraries, and Packages</w:t>
      </w:r>
    </w:p>
    <w:p w14:paraId="6F55E5B2" w14:textId="77777777" w:rsidR="00A738F6" w:rsidRDefault="00A738F6" w:rsidP="00A738F6">
      <w:pPr>
        <w:pStyle w:val="Title2"/>
        <w:jc w:val="left"/>
        <w:rPr>
          <w:rFonts w:cstheme="minorHAnsi"/>
        </w:rPr>
      </w:pPr>
      <w:r w:rsidRPr="00A738F6">
        <w:rPr>
          <w:rFonts w:cstheme="minorHAnsi"/>
        </w:rPr>
        <w:t>Python: Chosen for its simplicity, readability, and extensive ecosystem of data science libraries. It's particularly well-suited for data manipulation and analysis.</w:t>
      </w:r>
    </w:p>
    <w:p w14:paraId="37CFC5CC" w14:textId="77777777" w:rsidR="00622BE1" w:rsidRPr="00A738F6" w:rsidRDefault="00622BE1" w:rsidP="00A738F6">
      <w:pPr>
        <w:pStyle w:val="Title2"/>
        <w:jc w:val="left"/>
        <w:rPr>
          <w:rFonts w:cstheme="minorHAnsi"/>
        </w:rPr>
      </w:pPr>
    </w:p>
    <w:p w14:paraId="4D59C943" w14:textId="77777777" w:rsidR="00A738F6" w:rsidRPr="00A738F6" w:rsidRDefault="00A738F6" w:rsidP="00A738F6">
      <w:pPr>
        <w:pStyle w:val="Title2"/>
        <w:jc w:val="left"/>
        <w:rPr>
          <w:rFonts w:cstheme="minorHAnsi"/>
        </w:rPr>
      </w:pPr>
      <w:r w:rsidRPr="00A738F6">
        <w:rPr>
          <w:rFonts w:cstheme="minorHAnsi"/>
        </w:rPr>
        <w:t>Libraries and Packages:</w:t>
      </w:r>
    </w:p>
    <w:p w14:paraId="088AE2E3" w14:textId="77777777" w:rsidR="00A738F6" w:rsidRPr="00A738F6" w:rsidRDefault="00A738F6" w:rsidP="00A738F6">
      <w:pPr>
        <w:pStyle w:val="Title2"/>
        <w:jc w:val="left"/>
        <w:rPr>
          <w:rFonts w:cstheme="minorHAnsi"/>
        </w:rPr>
      </w:pPr>
      <w:r w:rsidRPr="00A738F6">
        <w:rPr>
          <w:rFonts w:cstheme="minorHAnsi"/>
        </w:rPr>
        <w:t>Pandas: For data manipulation and cleaning.</w:t>
      </w:r>
    </w:p>
    <w:p w14:paraId="532EE63F" w14:textId="719F3718" w:rsidR="00A738F6" w:rsidRPr="00A738F6" w:rsidRDefault="00A738F6" w:rsidP="00A738F6">
      <w:pPr>
        <w:pStyle w:val="Title2"/>
        <w:jc w:val="left"/>
        <w:rPr>
          <w:rFonts w:cstheme="minorHAnsi"/>
        </w:rPr>
      </w:pPr>
      <w:r w:rsidRPr="00A738F6">
        <w:rPr>
          <w:rFonts w:cstheme="minorHAnsi"/>
        </w:rPr>
        <w:t>NumPy: For numerical computations</w:t>
      </w:r>
      <w:r w:rsidR="00B447EF">
        <w:rPr>
          <w:rFonts w:cstheme="minorHAnsi"/>
        </w:rPr>
        <w:t xml:space="preserve"> and specific data structuring.</w:t>
      </w:r>
    </w:p>
    <w:p w14:paraId="4943D92D" w14:textId="40B34316" w:rsidR="00A738F6" w:rsidRPr="00A738F6" w:rsidRDefault="00A738F6" w:rsidP="00A738F6">
      <w:pPr>
        <w:pStyle w:val="Title2"/>
        <w:jc w:val="left"/>
        <w:rPr>
          <w:rFonts w:cstheme="minorHAnsi"/>
        </w:rPr>
      </w:pPr>
      <w:r w:rsidRPr="00A738F6">
        <w:rPr>
          <w:rFonts w:cstheme="minorHAnsi"/>
        </w:rPr>
        <w:t>Matplotlib and Seaborn: For data visualization, crucial for outlier detection.</w:t>
      </w:r>
    </w:p>
    <w:p w14:paraId="4AEF6877" w14:textId="77777777" w:rsidR="00A738F6" w:rsidRDefault="00A738F6" w:rsidP="00A738F6">
      <w:pPr>
        <w:pStyle w:val="Title2"/>
        <w:jc w:val="left"/>
        <w:rPr>
          <w:rFonts w:cstheme="minorHAnsi"/>
        </w:rPr>
      </w:pPr>
      <w:proofErr w:type="spellStart"/>
      <w:r w:rsidRPr="00A738F6">
        <w:rPr>
          <w:rFonts w:cstheme="minorHAnsi"/>
        </w:rPr>
        <w:t>Scipy</w:t>
      </w:r>
      <w:proofErr w:type="spellEnd"/>
      <w:r w:rsidRPr="00A738F6">
        <w:rPr>
          <w:rFonts w:cstheme="minorHAnsi"/>
        </w:rPr>
        <w:t>: For statistical functions, such as computing Z-scores.</w:t>
      </w:r>
    </w:p>
    <w:p w14:paraId="1960F682" w14:textId="77777777" w:rsidR="00622BE1" w:rsidRPr="00A738F6" w:rsidRDefault="00622BE1" w:rsidP="00A738F6">
      <w:pPr>
        <w:pStyle w:val="Title2"/>
        <w:jc w:val="left"/>
        <w:rPr>
          <w:rFonts w:cstheme="minorHAnsi"/>
        </w:rPr>
      </w:pPr>
    </w:p>
    <w:p w14:paraId="5D878441" w14:textId="632F120B" w:rsidR="00A738F6" w:rsidRDefault="00A738F6" w:rsidP="00A738F6">
      <w:pPr>
        <w:pStyle w:val="Title2"/>
        <w:jc w:val="left"/>
        <w:rPr>
          <w:rFonts w:cstheme="minorHAnsi"/>
        </w:rPr>
      </w:pPr>
      <w:r w:rsidRPr="00A738F6">
        <w:rPr>
          <w:rFonts w:cstheme="minorHAnsi"/>
        </w:rPr>
        <w:t xml:space="preserve">Python's popularity and extensive community support make it </w:t>
      </w:r>
      <w:r w:rsidR="003224AB">
        <w:rPr>
          <w:rFonts w:cstheme="minorHAnsi"/>
        </w:rPr>
        <w:t>a good</w:t>
      </w:r>
      <w:r w:rsidRPr="00A738F6">
        <w:rPr>
          <w:rFonts w:cstheme="minorHAnsi"/>
        </w:rPr>
        <w:t xml:space="preserve"> choice for data cleaning tasks.</w:t>
      </w:r>
      <w:r w:rsidR="003224AB">
        <w:rPr>
          <w:rFonts w:cstheme="minorHAnsi"/>
        </w:rPr>
        <w:t xml:space="preserve"> </w:t>
      </w:r>
    </w:p>
    <w:p w14:paraId="17A9CC84" w14:textId="77777777" w:rsidR="00A738F6" w:rsidRPr="00A738F6" w:rsidRDefault="00A738F6" w:rsidP="00A738F6">
      <w:pPr>
        <w:pStyle w:val="Title2"/>
        <w:jc w:val="left"/>
        <w:rPr>
          <w:rFonts w:cstheme="minorHAnsi"/>
        </w:rPr>
      </w:pPr>
    </w:p>
    <w:p w14:paraId="32E9A873" w14:textId="77777777" w:rsidR="00A738F6" w:rsidRPr="00A738F6" w:rsidRDefault="00A738F6" w:rsidP="00A738F6">
      <w:pPr>
        <w:pStyle w:val="Title2"/>
        <w:jc w:val="left"/>
        <w:rPr>
          <w:rFonts w:cstheme="minorHAnsi"/>
          <w:i/>
          <w:iCs/>
          <w:sz w:val="28"/>
          <w:szCs w:val="28"/>
        </w:rPr>
      </w:pPr>
      <w:r w:rsidRPr="00A738F6">
        <w:rPr>
          <w:rFonts w:cstheme="minorHAnsi"/>
          <w:i/>
          <w:iCs/>
          <w:sz w:val="28"/>
          <w:szCs w:val="28"/>
        </w:rPr>
        <w:t>C4. Detection Code</w:t>
      </w:r>
    </w:p>
    <w:p w14:paraId="6D835856" w14:textId="407B6615" w:rsidR="00A738F6" w:rsidRDefault="00622BE1" w:rsidP="00A738F6">
      <w:pPr>
        <w:pStyle w:val="Title2"/>
        <w:jc w:val="left"/>
        <w:rPr>
          <w:rFonts w:cstheme="minorHAnsi"/>
          <w:i/>
          <w:iCs/>
        </w:rPr>
      </w:pPr>
      <w:r w:rsidRPr="00622BE1">
        <w:rPr>
          <w:rFonts w:cstheme="minorHAnsi"/>
          <w:i/>
          <w:iCs/>
        </w:rPr>
        <w:t xml:space="preserve">See </w:t>
      </w:r>
      <w:r>
        <w:rPr>
          <w:rFonts w:cstheme="minorHAnsi"/>
          <w:i/>
          <w:iCs/>
        </w:rPr>
        <w:t xml:space="preserve">attached </w:t>
      </w:r>
      <w:r w:rsidRPr="00622BE1">
        <w:rPr>
          <w:rFonts w:cstheme="minorHAnsi"/>
          <w:i/>
          <w:iCs/>
        </w:rPr>
        <w:t>Jupyter Notebook</w:t>
      </w:r>
    </w:p>
    <w:p w14:paraId="2355D926" w14:textId="77777777" w:rsidR="00622BE1" w:rsidRPr="00A738F6" w:rsidRDefault="00622BE1" w:rsidP="00A738F6">
      <w:pPr>
        <w:pStyle w:val="Title2"/>
        <w:jc w:val="left"/>
        <w:rPr>
          <w:rFonts w:cstheme="minorHAnsi"/>
        </w:rPr>
      </w:pPr>
    </w:p>
    <w:p w14:paraId="7463AC20" w14:textId="046CAA50" w:rsidR="004875FD" w:rsidRPr="004875FD" w:rsidRDefault="004875FD" w:rsidP="00A738F6">
      <w:pPr>
        <w:pStyle w:val="Title2"/>
        <w:jc w:val="left"/>
        <w:rPr>
          <w:rFonts w:cstheme="minorHAnsi"/>
          <w:b/>
          <w:bCs/>
          <w:sz w:val="32"/>
          <w:szCs w:val="32"/>
        </w:rPr>
      </w:pPr>
      <w:r w:rsidRPr="004875FD">
        <w:rPr>
          <w:rFonts w:cstheme="minorHAnsi"/>
          <w:b/>
          <w:bCs/>
          <w:sz w:val="32"/>
          <w:szCs w:val="32"/>
        </w:rPr>
        <w:t>Part III: Data Cleaning</w:t>
      </w:r>
    </w:p>
    <w:p w14:paraId="2ECF4AC0" w14:textId="77777777" w:rsidR="004875FD" w:rsidRPr="004875FD" w:rsidRDefault="004875FD" w:rsidP="004875FD">
      <w:pPr>
        <w:pStyle w:val="Title2"/>
        <w:jc w:val="left"/>
        <w:rPr>
          <w:rFonts w:cstheme="minorHAnsi"/>
          <w:i/>
          <w:iCs/>
          <w:sz w:val="28"/>
          <w:szCs w:val="28"/>
        </w:rPr>
      </w:pPr>
      <w:r w:rsidRPr="004875FD">
        <w:rPr>
          <w:rFonts w:cstheme="minorHAnsi"/>
          <w:i/>
          <w:iCs/>
          <w:sz w:val="28"/>
          <w:szCs w:val="28"/>
        </w:rPr>
        <w:lastRenderedPageBreak/>
        <w:t>D. Data-Cleaning Process</w:t>
      </w:r>
    </w:p>
    <w:p w14:paraId="61737CCB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Findings from Data Quality Assessment:</w:t>
      </w:r>
    </w:p>
    <w:p w14:paraId="268757CE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</w:p>
    <w:p w14:paraId="31404E6E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Potential missing values.</w:t>
      </w:r>
    </w:p>
    <w:p w14:paraId="0B0DAE93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Possible outliers in numerical columns like 'Income', '</w:t>
      </w:r>
      <w:proofErr w:type="spellStart"/>
      <w:r w:rsidRPr="004875FD">
        <w:rPr>
          <w:rFonts w:cstheme="minorHAnsi"/>
        </w:rPr>
        <w:t>Outage_sec_perweek</w:t>
      </w:r>
      <w:proofErr w:type="spellEnd"/>
      <w:r w:rsidRPr="004875FD">
        <w:rPr>
          <w:rFonts w:cstheme="minorHAnsi"/>
        </w:rPr>
        <w:t>'.</w:t>
      </w:r>
    </w:p>
    <w:p w14:paraId="26EF045C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Inconsistencies in categorical data (e.g., 'Area', 'Job').</w:t>
      </w:r>
    </w:p>
    <w:p w14:paraId="3A8717C9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Methods for Mitigating Issues:</w:t>
      </w:r>
    </w:p>
    <w:p w14:paraId="6BA8561B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</w:p>
    <w:p w14:paraId="33FC2CB7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Imputation for missing values (mean/median/mode or KNN imputation).</w:t>
      </w:r>
    </w:p>
    <w:p w14:paraId="6C4C3953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Outlier treatment using IQR or Z-score methods.</w:t>
      </w:r>
    </w:p>
    <w:p w14:paraId="434024FB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Standardization of categorical variables.</w:t>
      </w:r>
    </w:p>
    <w:p w14:paraId="0ED78688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Outcome Summary:</w:t>
      </w:r>
    </w:p>
    <w:p w14:paraId="7D50BE9C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</w:p>
    <w:p w14:paraId="1DAD5126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Reduced missing data impacting analysis.</w:t>
      </w:r>
    </w:p>
    <w:p w14:paraId="1D0ED6A1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Controlled impact of outliers on statistical analysis.</w:t>
      </w:r>
    </w:p>
    <w:p w14:paraId="5D4C9E53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Consistent and clean categorical data.</w:t>
      </w:r>
    </w:p>
    <w:p w14:paraId="5F62CD10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Annotated Code for Data Cleaning:</w:t>
      </w:r>
    </w:p>
    <w:p w14:paraId="6C61C2C4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</w:p>
    <w:p w14:paraId="7D79BEE1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Includes imputation, outlier treatment, and data standardization steps.</w:t>
      </w:r>
    </w:p>
    <w:p w14:paraId="429CAA4F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Cleaned Data Set:</w:t>
      </w:r>
    </w:p>
    <w:p w14:paraId="0F3E7A2F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</w:p>
    <w:p w14:paraId="6AE21C9C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The CSV file will contain the cleaned dataset.</w:t>
      </w:r>
    </w:p>
    <w:p w14:paraId="7F708E12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Limitations:</w:t>
      </w:r>
    </w:p>
    <w:p w14:paraId="1C073D0E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</w:p>
    <w:p w14:paraId="5CBE06F2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Imputation might introduce bias.</w:t>
      </w:r>
    </w:p>
    <w:p w14:paraId="011D48FC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Outlier removal might lead to loss of valuable information.</w:t>
      </w:r>
    </w:p>
    <w:p w14:paraId="5B85A192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Effect of Limitations on Analysis:</w:t>
      </w:r>
    </w:p>
    <w:p w14:paraId="30943675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</w:p>
    <w:p w14:paraId="40F9F255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Biased imputation may skew analysis results.</w:t>
      </w:r>
    </w:p>
    <w:p w14:paraId="4FD279D3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Removing outliers could oversimplify the model, missing key insights.</w:t>
      </w:r>
    </w:p>
    <w:p w14:paraId="5898706A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E. Principal Component Analysis (PCA)</w:t>
      </w:r>
    </w:p>
    <w:p w14:paraId="6B1D6766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Total Number of Principal Components and Loading Matrix:</w:t>
      </w:r>
    </w:p>
    <w:p w14:paraId="6214AC8A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</w:p>
    <w:p w14:paraId="4E2C06F8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Code to perform PCA and display the loading matrix.</w:t>
      </w:r>
    </w:p>
    <w:p w14:paraId="0A1433F6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Justification for Reduced Components and Scree Plot:</w:t>
      </w:r>
    </w:p>
    <w:p w14:paraId="441A0C01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</w:p>
    <w:p w14:paraId="364B5F93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Scree plot to determine the number of components capturing significant variance.</w:t>
      </w:r>
    </w:p>
    <w:p w14:paraId="049E62BF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Benefits of PCA:</w:t>
      </w:r>
    </w:p>
    <w:p w14:paraId="4B3EF2C8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</w:p>
    <w:p w14:paraId="48F4C1BD" w14:textId="77777777" w:rsidR="004875FD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Reduces dimensionality, highlighting key features.</w:t>
      </w:r>
    </w:p>
    <w:p w14:paraId="20E59BE2" w14:textId="70B95CC1" w:rsidR="004D6B86" w:rsidRPr="004875FD" w:rsidRDefault="004875FD" w:rsidP="004875FD">
      <w:pPr>
        <w:pStyle w:val="Title2"/>
        <w:jc w:val="left"/>
        <w:rPr>
          <w:rFonts w:cstheme="minorHAnsi"/>
        </w:rPr>
      </w:pPr>
      <w:r w:rsidRPr="004875FD">
        <w:rPr>
          <w:rFonts w:cstheme="minorHAnsi"/>
        </w:rPr>
        <w:t>Helps in understanding the underlying structure of the data.</w:t>
      </w:r>
    </w:p>
    <w:sectPr w:rsidR="004D6B86" w:rsidRPr="004875FD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DF2D4" w14:textId="77777777" w:rsidR="00D76918" w:rsidRDefault="00D76918">
      <w:pPr>
        <w:spacing w:line="240" w:lineRule="auto"/>
      </w:pPr>
      <w:r>
        <w:separator/>
      </w:r>
    </w:p>
    <w:p w14:paraId="5379B06A" w14:textId="77777777" w:rsidR="00D76918" w:rsidRDefault="00D76918"/>
  </w:endnote>
  <w:endnote w:type="continuationSeparator" w:id="0">
    <w:p w14:paraId="6DECF5F6" w14:textId="77777777" w:rsidR="00D76918" w:rsidRDefault="00D76918">
      <w:pPr>
        <w:spacing w:line="240" w:lineRule="auto"/>
      </w:pPr>
      <w:r>
        <w:continuationSeparator/>
      </w:r>
    </w:p>
    <w:p w14:paraId="36A4D4FB" w14:textId="77777777" w:rsidR="00D76918" w:rsidRDefault="00D769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72FD8" w14:textId="77777777" w:rsidR="00D76918" w:rsidRDefault="00D76918">
      <w:pPr>
        <w:spacing w:line="240" w:lineRule="auto"/>
      </w:pPr>
      <w:r>
        <w:separator/>
      </w:r>
    </w:p>
    <w:p w14:paraId="7C531B80" w14:textId="77777777" w:rsidR="00D76918" w:rsidRDefault="00D76918"/>
  </w:footnote>
  <w:footnote w:type="continuationSeparator" w:id="0">
    <w:p w14:paraId="59491AA8" w14:textId="77777777" w:rsidR="00D76918" w:rsidRDefault="00D76918">
      <w:pPr>
        <w:spacing w:line="240" w:lineRule="auto"/>
      </w:pPr>
      <w:r>
        <w:continuationSeparator/>
      </w:r>
    </w:p>
    <w:p w14:paraId="64908AC7" w14:textId="77777777" w:rsidR="00D76918" w:rsidRDefault="00D769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414120C1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0E9B5D3D" w14:textId="2A44AFEE" w:rsidR="004D6B86" w:rsidRPr="00170521" w:rsidRDefault="00000000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:showingPlcHd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Content>
              <w:r w:rsidR="0083665C">
                <w:t xml:space="preserve">     </w:t>
              </w:r>
            </w:sdtContent>
          </w:sdt>
        </w:p>
      </w:tc>
      <w:tc>
        <w:tcPr>
          <w:tcW w:w="1080" w:type="dxa"/>
        </w:tcPr>
        <w:p w14:paraId="7954B217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7A926473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095AB74E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5F9777C9" w14:textId="54B2C624" w:rsidR="004D6B86" w:rsidRPr="009F0414" w:rsidRDefault="004875FD" w:rsidP="00504F88">
          <w:pPr>
            <w:pStyle w:val="Header"/>
          </w:pPr>
          <w:r>
            <w:t>D206 Performance Assessment</w:t>
          </w:r>
        </w:p>
      </w:tc>
      <w:tc>
        <w:tcPr>
          <w:tcW w:w="1080" w:type="dxa"/>
        </w:tcPr>
        <w:p w14:paraId="50DB550D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7836EE2B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698772428">
    <w:abstractNumId w:val="9"/>
  </w:num>
  <w:num w:numId="2" w16cid:durableId="591935793">
    <w:abstractNumId w:val="7"/>
  </w:num>
  <w:num w:numId="3" w16cid:durableId="1406300065">
    <w:abstractNumId w:val="6"/>
  </w:num>
  <w:num w:numId="4" w16cid:durableId="598636493">
    <w:abstractNumId w:val="5"/>
  </w:num>
  <w:num w:numId="5" w16cid:durableId="678509003">
    <w:abstractNumId w:val="4"/>
  </w:num>
  <w:num w:numId="6" w16cid:durableId="323053135">
    <w:abstractNumId w:val="8"/>
  </w:num>
  <w:num w:numId="7" w16cid:durableId="2124497058">
    <w:abstractNumId w:val="3"/>
  </w:num>
  <w:num w:numId="8" w16cid:durableId="726270744">
    <w:abstractNumId w:val="2"/>
  </w:num>
  <w:num w:numId="9" w16cid:durableId="850605062">
    <w:abstractNumId w:val="1"/>
  </w:num>
  <w:num w:numId="10" w16cid:durableId="1172571914">
    <w:abstractNumId w:val="0"/>
  </w:num>
  <w:num w:numId="11" w16cid:durableId="441145454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FD"/>
    <w:rsid w:val="00006BBA"/>
    <w:rsid w:val="0001010E"/>
    <w:rsid w:val="000217F5"/>
    <w:rsid w:val="00021FCD"/>
    <w:rsid w:val="00097169"/>
    <w:rsid w:val="000C0C60"/>
    <w:rsid w:val="000F16B6"/>
    <w:rsid w:val="00114BFA"/>
    <w:rsid w:val="0012218E"/>
    <w:rsid w:val="00130397"/>
    <w:rsid w:val="00153517"/>
    <w:rsid w:val="001602E3"/>
    <w:rsid w:val="00160C0C"/>
    <w:rsid w:val="001664A2"/>
    <w:rsid w:val="00170521"/>
    <w:rsid w:val="001907DC"/>
    <w:rsid w:val="001B4848"/>
    <w:rsid w:val="001E7EF1"/>
    <w:rsid w:val="001F40F7"/>
    <w:rsid w:val="001F447A"/>
    <w:rsid w:val="001F7399"/>
    <w:rsid w:val="00212319"/>
    <w:rsid w:val="00225BE3"/>
    <w:rsid w:val="0025188B"/>
    <w:rsid w:val="00274E0A"/>
    <w:rsid w:val="002B6153"/>
    <w:rsid w:val="002C627C"/>
    <w:rsid w:val="00307586"/>
    <w:rsid w:val="003224AB"/>
    <w:rsid w:val="00336906"/>
    <w:rsid w:val="00345333"/>
    <w:rsid w:val="00355A44"/>
    <w:rsid w:val="00372959"/>
    <w:rsid w:val="003A06C6"/>
    <w:rsid w:val="003E36B1"/>
    <w:rsid w:val="003E4162"/>
    <w:rsid w:val="003F7CBD"/>
    <w:rsid w:val="00481CF8"/>
    <w:rsid w:val="004875FD"/>
    <w:rsid w:val="00492C2D"/>
    <w:rsid w:val="004A3D87"/>
    <w:rsid w:val="004B18A9"/>
    <w:rsid w:val="004D4F8C"/>
    <w:rsid w:val="004D6B86"/>
    <w:rsid w:val="00504F88"/>
    <w:rsid w:val="0055242C"/>
    <w:rsid w:val="00595412"/>
    <w:rsid w:val="005B388A"/>
    <w:rsid w:val="00616099"/>
    <w:rsid w:val="0061747E"/>
    <w:rsid w:val="00622BE1"/>
    <w:rsid w:val="00641876"/>
    <w:rsid w:val="00645290"/>
    <w:rsid w:val="00684C26"/>
    <w:rsid w:val="006B015B"/>
    <w:rsid w:val="006C162F"/>
    <w:rsid w:val="006D7EE9"/>
    <w:rsid w:val="00701BB2"/>
    <w:rsid w:val="007244DE"/>
    <w:rsid w:val="0081390C"/>
    <w:rsid w:val="00816831"/>
    <w:rsid w:val="0083665C"/>
    <w:rsid w:val="00837D67"/>
    <w:rsid w:val="008747E8"/>
    <w:rsid w:val="008A2A83"/>
    <w:rsid w:val="008A78F1"/>
    <w:rsid w:val="00910F0E"/>
    <w:rsid w:val="00961AE5"/>
    <w:rsid w:val="009A2C38"/>
    <w:rsid w:val="009F0414"/>
    <w:rsid w:val="00A4757D"/>
    <w:rsid w:val="00A738F6"/>
    <w:rsid w:val="00A77F6B"/>
    <w:rsid w:val="00A81BB2"/>
    <w:rsid w:val="00AA5C05"/>
    <w:rsid w:val="00B03BA4"/>
    <w:rsid w:val="00B447EF"/>
    <w:rsid w:val="00BB5959"/>
    <w:rsid w:val="00C3438C"/>
    <w:rsid w:val="00C5686B"/>
    <w:rsid w:val="00C74024"/>
    <w:rsid w:val="00C83B15"/>
    <w:rsid w:val="00C925C8"/>
    <w:rsid w:val="00CB7F84"/>
    <w:rsid w:val="00CF1646"/>
    <w:rsid w:val="00CF1B55"/>
    <w:rsid w:val="00D069F9"/>
    <w:rsid w:val="00D5155F"/>
    <w:rsid w:val="00D76918"/>
    <w:rsid w:val="00DB2E59"/>
    <w:rsid w:val="00DB358F"/>
    <w:rsid w:val="00DC44F1"/>
    <w:rsid w:val="00DF6D26"/>
    <w:rsid w:val="00E17BEB"/>
    <w:rsid w:val="00E7305D"/>
    <w:rsid w:val="00EA780C"/>
    <w:rsid w:val="00EB69D3"/>
    <w:rsid w:val="00F31D66"/>
    <w:rsid w:val="00F363EC"/>
    <w:rsid w:val="00F413AC"/>
    <w:rsid w:val="00FA7CED"/>
    <w:rsid w:val="00FE6D8E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DBA6EA"/>
  <w15:chartTrackingRefBased/>
  <w15:docId w15:val="{FB0BD754-3C41-4F3E-B39A-4A3F6284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AppData\Roaming\Microsoft\Templates\AP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employees xmlns="http://schemas.microsoft.com/temp/samples">
  <employee>
    <CustomerName/>
    <CompanyName/>
    <SenderAddress/>
    <Address/>
  </employee>
</employees>
</file>

<file path=customXml/itemProps1.xml><?xml version="1.0" encoding="utf-8"?>
<ds:datastoreItem xmlns:ds="http://schemas.openxmlformats.org/officeDocument/2006/customXml" ds:itemID="{0D181A23-612A-473F-A673-77E565BE64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</Template>
  <TotalTime>59</TotalTime>
  <Pages>8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Russon</cp:lastModifiedBy>
  <cp:revision>24</cp:revision>
  <dcterms:created xsi:type="dcterms:W3CDTF">2023-11-11T03:12:00Z</dcterms:created>
  <dcterms:modified xsi:type="dcterms:W3CDTF">2023-11-11T16:34:00Z</dcterms:modified>
</cp:coreProperties>
</file>